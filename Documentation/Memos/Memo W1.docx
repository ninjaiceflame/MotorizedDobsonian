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0" w:type="dxa"/>
        <w:tblCellMar>
          <w:left w:w="187" w:type="dxa"/>
          <w:right w:w="187" w:type="dxa"/>
        </w:tblCellMar>
        <w:tblLook w:val="0000" w:firstRow="0" w:lastRow="0" w:firstColumn="0" w:lastColumn="0" w:noHBand="0" w:noVBand="0"/>
      </w:tblPr>
      <w:tblGrid>
        <w:gridCol w:w="4944"/>
        <w:gridCol w:w="3811"/>
      </w:tblGrid>
      <w:tr w:rsidR="00E442BF" w14:paraId="51F33B3F" w14:textId="77777777" w:rsidTr="00D80AF0">
        <w:trPr>
          <w:trHeight w:val="720"/>
        </w:trPr>
        <w:tc>
          <w:tcPr>
            <w:tcW w:w="5040" w:type="dxa"/>
            <w:tcMar>
              <w:left w:w="0" w:type="dxa"/>
              <w:right w:w="0" w:type="dxa"/>
            </w:tcMar>
          </w:tcPr>
          <w:p w14:paraId="288FE0D6" w14:textId="77777777" w:rsidR="00E442BF" w:rsidRDefault="00E442BF" w:rsidP="004A6DCE"/>
        </w:tc>
        <w:tc>
          <w:tcPr>
            <w:tcW w:w="3845" w:type="dxa"/>
            <w:shd w:val="clear" w:color="auto" w:fill="595959" w:themeFill="text1" w:themeFillTint="A6"/>
            <w:vAlign w:val="center"/>
          </w:tcPr>
          <w:p w14:paraId="32B12C0A" w14:textId="71BDC57D" w:rsidR="00D26812" w:rsidRDefault="00A93E93" w:rsidP="00D26812">
            <w:pPr>
              <w:pStyle w:val="CompanyName"/>
            </w:pPr>
            <w:r>
              <w:t>Telescope Project</w:t>
            </w:r>
          </w:p>
        </w:tc>
      </w:tr>
    </w:tbl>
    <w:p w14:paraId="7B34C1E4" w14:textId="77777777" w:rsidR="00E442BF" w:rsidRDefault="004F2030" w:rsidP="004A6DCE">
      <w:pPr>
        <w:pStyle w:val="Title"/>
      </w:pPr>
      <w:r w:rsidRPr="004A6DCE">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3"/>
        <w:gridCol w:w="7602"/>
      </w:tblGrid>
      <w:tr w:rsidR="004A6DCE" w14:paraId="231D3235" w14:textId="77777777" w:rsidTr="00A93E93">
        <w:trPr>
          <w:cantSplit/>
          <w:trHeight w:val="432"/>
        </w:trPr>
        <w:tc>
          <w:tcPr>
            <w:tcW w:w="1153" w:type="dxa"/>
            <w:vAlign w:val="bottom"/>
          </w:tcPr>
          <w:p w14:paraId="31FF3826" w14:textId="77777777" w:rsidR="004A6DCE" w:rsidRPr="004A6DCE" w:rsidRDefault="004A6DCE" w:rsidP="00E0003B">
            <w:pPr>
              <w:pStyle w:val="Heading1"/>
            </w:pPr>
            <w:r w:rsidRPr="004A6DCE">
              <w:t>To:</w:t>
            </w:r>
          </w:p>
        </w:tc>
        <w:tc>
          <w:tcPr>
            <w:tcW w:w="7602" w:type="dxa"/>
            <w:vAlign w:val="bottom"/>
          </w:tcPr>
          <w:p w14:paraId="2719C812" w14:textId="33C1B811" w:rsidR="004A6DCE" w:rsidRPr="00E0003B" w:rsidRDefault="007C0371" w:rsidP="00D26812">
            <w:r>
              <w:t>Troy Scevers</w:t>
            </w:r>
          </w:p>
        </w:tc>
      </w:tr>
      <w:tr w:rsidR="004A6DCE" w14:paraId="2EF8F39E" w14:textId="77777777" w:rsidTr="00A93E93">
        <w:trPr>
          <w:cantSplit/>
          <w:trHeight w:val="432"/>
        </w:trPr>
        <w:tc>
          <w:tcPr>
            <w:tcW w:w="1153" w:type="dxa"/>
            <w:vAlign w:val="bottom"/>
          </w:tcPr>
          <w:p w14:paraId="321BE2A9" w14:textId="77777777" w:rsidR="004A6DCE" w:rsidRPr="004A6DCE" w:rsidRDefault="004A6DCE" w:rsidP="00E0003B">
            <w:pPr>
              <w:pStyle w:val="Heading1"/>
            </w:pPr>
            <w:r w:rsidRPr="004A6DCE">
              <w:t>From:</w:t>
            </w:r>
          </w:p>
        </w:tc>
        <w:tc>
          <w:tcPr>
            <w:tcW w:w="7602" w:type="dxa"/>
            <w:vAlign w:val="bottom"/>
          </w:tcPr>
          <w:p w14:paraId="72D34B34" w14:textId="40D789C1" w:rsidR="004A6DCE" w:rsidRPr="00E0003B" w:rsidRDefault="00A93E93" w:rsidP="00D26812">
            <w:r>
              <w:t>Nathan Wiley</w:t>
            </w:r>
          </w:p>
        </w:tc>
      </w:tr>
      <w:tr w:rsidR="004A6DCE" w14:paraId="538D9B21" w14:textId="77777777" w:rsidTr="00A93E93">
        <w:trPr>
          <w:cantSplit/>
          <w:trHeight w:val="432"/>
        </w:trPr>
        <w:tc>
          <w:tcPr>
            <w:tcW w:w="1153" w:type="dxa"/>
            <w:vAlign w:val="bottom"/>
          </w:tcPr>
          <w:p w14:paraId="1FA6B344" w14:textId="77777777" w:rsidR="004A6DCE" w:rsidRPr="004A6DCE" w:rsidRDefault="004A6DCE" w:rsidP="00E0003B">
            <w:pPr>
              <w:pStyle w:val="Heading1"/>
            </w:pPr>
            <w:r w:rsidRPr="004A6DCE">
              <w:t>Date:</w:t>
            </w:r>
          </w:p>
        </w:tc>
        <w:sdt>
          <w:sdtPr>
            <w:alias w:val="Date"/>
            <w:tag w:val="Date"/>
            <w:id w:val="434908564"/>
            <w:placeholder>
              <w:docPart w:val="7DD38E748D8349E89DC47DDEBA94ED75"/>
            </w:placeholder>
            <w:date w:fullDate="2023-03-22T00:00:00Z">
              <w:dateFormat w:val="MMMM d, yyyy"/>
              <w:lid w:val="en-US"/>
              <w:storeMappedDataAs w:val="dateTime"/>
              <w:calendar w:val="gregorian"/>
            </w:date>
          </w:sdtPr>
          <w:sdtContent>
            <w:tc>
              <w:tcPr>
                <w:tcW w:w="7602" w:type="dxa"/>
                <w:vAlign w:val="bottom"/>
              </w:tcPr>
              <w:p w14:paraId="5937FA63" w14:textId="4B6867ED" w:rsidR="004A6DCE" w:rsidRPr="00E0003B" w:rsidRDefault="00760692" w:rsidP="00E0003B">
                <w:r>
                  <w:t>March 22, 2023</w:t>
                </w:r>
              </w:p>
            </w:tc>
          </w:sdtContent>
        </w:sdt>
      </w:tr>
      <w:tr w:rsidR="004A6DCE" w14:paraId="04E5993D" w14:textId="77777777" w:rsidTr="00A93E93">
        <w:trPr>
          <w:cantSplit/>
          <w:trHeight w:val="432"/>
        </w:trPr>
        <w:tc>
          <w:tcPr>
            <w:tcW w:w="1153" w:type="dxa"/>
            <w:vAlign w:val="bottom"/>
          </w:tcPr>
          <w:p w14:paraId="7A8521CB" w14:textId="77777777" w:rsidR="004A6DCE" w:rsidRPr="004A6DCE" w:rsidRDefault="004A6DCE" w:rsidP="00E0003B">
            <w:pPr>
              <w:pStyle w:val="Heading1"/>
            </w:pPr>
            <w:r w:rsidRPr="004A6DCE">
              <w:t>Re:</w:t>
            </w:r>
          </w:p>
        </w:tc>
        <w:tc>
          <w:tcPr>
            <w:tcW w:w="7602" w:type="dxa"/>
            <w:vAlign w:val="bottom"/>
          </w:tcPr>
          <w:p w14:paraId="606E5CA9" w14:textId="343C00D7" w:rsidR="004A6DCE" w:rsidRPr="00E0003B" w:rsidRDefault="00A93E93" w:rsidP="00E0003B">
            <w:r>
              <w:t>Memo 1</w:t>
            </w:r>
          </w:p>
        </w:tc>
      </w:tr>
      <w:tr w:rsidR="00E0003B" w14:paraId="6AD419D8" w14:textId="77777777" w:rsidTr="00A93E93">
        <w:trPr>
          <w:cantSplit/>
          <w:trHeight w:val="432"/>
        </w:trPr>
        <w:tc>
          <w:tcPr>
            <w:tcW w:w="1153" w:type="dxa"/>
            <w:tcBorders>
              <w:bottom w:val="single" w:sz="4" w:space="0" w:color="auto"/>
            </w:tcBorders>
            <w:vAlign w:val="bottom"/>
          </w:tcPr>
          <w:p w14:paraId="77346477" w14:textId="77777777" w:rsidR="00E0003B" w:rsidRPr="004A6DCE" w:rsidRDefault="00E0003B" w:rsidP="00E0003B"/>
        </w:tc>
        <w:tc>
          <w:tcPr>
            <w:tcW w:w="7602" w:type="dxa"/>
            <w:tcBorders>
              <w:bottom w:val="single" w:sz="4" w:space="0" w:color="auto"/>
            </w:tcBorders>
            <w:vAlign w:val="bottom"/>
          </w:tcPr>
          <w:p w14:paraId="2FFF28FC" w14:textId="77777777" w:rsidR="00E0003B" w:rsidRDefault="00E0003B" w:rsidP="00E0003B"/>
        </w:tc>
      </w:tr>
    </w:tbl>
    <w:p w14:paraId="0DFD0612" w14:textId="267EA5F6" w:rsidR="008C36A6" w:rsidRDefault="00760692" w:rsidP="00696B14">
      <w:pPr>
        <w:pStyle w:val="BodyText"/>
        <w:ind w:left="0"/>
        <w:jc w:val="left"/>
      </w:pPr>
      <w:r>
        <w:t>Apologies for the late memo, I realize it won’t be graded, but I wanted to give a report based on the tasks that I completed. The last section of this document is my writing documentation log from WR 350, which is to write 100 words a day about a project (I chose my senior project). It will provide a dated log of tasks that were completed as well as insight to my thought process.</w:t>
      </w:r>
    </w:p>
    <w:p w14:paraId="63B1836A" w14:textId="19E76492" w:rsidR="00760692" w:rsidRDefault="00760692" w:rsidP="00696B14">
      <w:pPr>
        <w:pStyle w:val="BodyText"/>
        <w:ind w:left="0"/>
        <w:jc w:val="left"/>
      </w:pPr>
      <w:r>
        <w:t>In total, I worked approximately 150 hours this term on the project.</w:t>
      </w:r>
    </w:p>
    <w:p w14:paraId="5D0A073C" w14:textId="5D654309" w:rsidR="00760692" w:rsidRDefault="00760692" w:rsidP="00696B14">
      <w:pPr>
        <w:pStyle w:val="BodyText"/>
        <w:ind w:left="0"/>
        <w:jc w:val="left"/>
      </w:pPr>
      <w:r>
        <w:t>My updated Gantt chart for this term is as follows:</w:t>
      </w:r>
    </w:p>
    <w:p w14:paraId="204274A5" w14:textId="77777777" w:rsidR="00760692" w:rsidRDefault="00760692">
      <w:r w:rsidRPr="004A305F">
        <w:rPr>
          <w:noProof/>
        </w:rPr>
        <w:drawing>
          <wp:inline distT="0" distB="0" distL="0" distR="0" wp14:anchorId="46069B30" wp14:editId="067C5F13">
            <wp:extent cx="5943600" cy="324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25369213" w14:textId="398EAEF5" w:rsidR="00760692" w:rsidRDefault="00760692">
      <w:r>
        <w:br w:type="page"/>
      </w:r>
    </w:p>
    <w:p w14:paraId="79BC791D" w14:textId="005C5A0A" w:rsidR="00760692" w:rsidRDefault="00760692" w:rsidP="00760692">
      <w:pPr>
        <w:pStyle w:val="Heading1"/>
      </w:pPr>
      <w:r>
        <w:lastRenderedPageBreak/>
        <w:t>Documentation Log:</w:t>
      </w:r>
    </w:p>
    <w:p w14:paraId="0186237D" w14:textId="77777777" w:rsidR="00760692" w:rsidRDefault="00760692" w:rsidP="00760692">
      <w:pPr>
        <w:rPr>
          <w:rFonts w:ascii="Arial" w:hAnsi="Arial" w:cs="Arial"/>
          <w:color w:val="000000"/>
          <w:spacing w:val="0"/>
          <w:szCs w:val="22"/>
        </w:rPr>
      </w:pPr>
    </w:p>
    <w:p w14:paraId="14182C2A" w14:textId="3081AC5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1/9/2023:</w:t>
      </w:r>
    </w:p>
    <w:p w14:paraId="7E6300CD" w14:textId="3B5A8790"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For this log, I will be writing about my senior project, which is making a motorized </w:t>
      </w:r>
      <w:proofErr w:type="spellStart"/>
      <w:r w:rsidRPr="00760692">
        <w:rPr>
          <w:rFonts w:ascii="Arial" w:hAnsi="Arial" w:cs="Arial"/>
          <w:color w:val="000000"/>
          <w:spacing w:val="0"/>
          <w:szCs w:val="22"/>
        </w:rPr>
        <w:t>dobsonian</w:t>
      </w:r>
      <w:proofErr w:type="spellEnd"/>
      <w:r w:rsidRPr="00760692">
        <w:rPr>
          <w:rFonts w:ascii="Arial" w:hAnsi="Arial" w:cs="Arial"/>
          <w:color w:val="000000"/>
          <w:spacing w:val="0"/>
          <w:szCs w:val="22"/>
        </w:rPr>
        <w:t xml:space="preserve"> telescope. Last term I constructed most of the base for the telescope and ordered the motors, drivers, and power supply. This term I will be finishing the base and physical construction of the telescope, and wiring, programming, and testing it. So </w:t>
      </w:r>
      <w:r w:rsidRPr="00760692">
        <w:rPr>
          <w:rFonts w:ascii="Arial" w:hAnsi="Arial" w:cs="Arial"/>
          <w:color w:val="000000"/>
          <w:spacing w:val="0"/>
          <w:szCs w:val="22"/>
        </w:rPr>
        <w:t>far,</w:t>
      </w:r>
      <w:r w:rsidRPr="00760692">
        <w:rPr>
          <w:rFonts w:ascii="Arial" w:hAnsi="Arial" w:cs="Arial"/>
          <w:color w:val="000000"/>
          <w:spacing w:val="0"/>
          <w:szCs w:val="22"/>
        </w:rPr>
        <w:t xml:space="preserve"> the project has gone really well, with important tasks being completed according to schedule. I am excited for this term because this is when it all comes </w:t>
      </w:r>
      <w:r w:rsidRPr="00760692">
        <w:rPr>
          <w:rFonts w:ascii="Arial" w:hAnsi="Arial" w:cs="Arial"/>
          <w:color w:val="000000"/>
          <w:spacing w:val="0"/>
          <w:szCs w:val="22"/>
        </w:rPr>
        <w:t>together,</w:t>
      </w:r>
      <w:r w:rsidRPr="00760692">
        <w:rPr>
          <w:rFonts w:ascii="Arial" w:hAnsi="Arial" w:cs="Arial"/>
          <w:color w:val="000000"/>
          <w:spacing w:val="0"/>
          <w:szCs w:val="22"/>
        </w:rPr>
        <w:t xml:space="preserve"> and I am starting to see the whole project coming together. This week I plan to finally finish the construction of the base and talk to George Drouant (one of my engineering professors) about the wiring between the power supply and motors.</w:t>
      </w:r>
    </w:p>
    <w:p w14:paraId="3722A57F" w14:textId="77777777" w:rsidR="00760692" w:rsidRPr="00760692" w:rsidRDefault="00760692" w:rsidP="00760692">
      <w:pPr>
        <w:rPr>
          <w:rFonts w:ascii="Times New Roman" w:hAnsi="Times New Roman"/>
          <w:spacing w:val="0"/>
          <w:sz w:val="24"/>
          <w:szCs w:val="24"/>
        </w:rPr>
      </w:pPr>
    </w:p>
    <w:p w14:paraId="4733B7B4"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1/10/2023:</w:t>
      </w:r>
    </w:p>
    <w:p w14:paraId="261B419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need to make a detailed schedule for this term for my project. Last term I made a good one and stuck to it pretty well and I think it helped me. This term it is more important to stay on track because by the end of this term, I have to have the telescope be functional. Some important tasks that I need to get done soon is to order a belt and pulley system and if I need to, design and print a larger pulley for a 4:1 gear ratio. Last term I learned the basics of Autodesk Inventor and I think I can design something a little more complex like a gear for the pulley.</w:t>
      </w:r>
    </w:p>
    <w:p w14:paraId="7EAF34F5" w14:textId="77777777" w:rsidR="00760692" w:rsidRPr="00760692" w:rsidRDefault="00760692" w:rsidP="00760692">
      <w:pPr>
        <w:spacing w:after="240"/>
        <w:rPr>
          <w:rFonts w:ascii="Times New Roman" w:hAnsi="Times New Roman"/>
          <w:spacing w:val="0"/>
          <w:sz w:val="24"/>
          <w:szCs w:val="24"/>
        </w:rPr>
      </w:pPr>
    </w:p>
    <w:p w14:paraId="228FA0A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1/11/2023:</w:t>
      </w:r>
    </w:p>
    <w:p w14:paraId="7B13E87B" w14:textId="1E8230D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Today we had our first senior project meeting, and it looks like this term will be much more structured than last term which is a relief. All of the assignments and meetings are already laid out on the canvas </w:t>
      </w:r>
      <w:r w:rsidRPr="00760692">
        <w:rPr>
          <w:rFonts w:ascii="Arial" w:hAnsi="Arial" w:cs="Arial"/>
          <w:color w:val="000000"/>
          <w:spacing w:val="0"/>
          <w:szCs w:val="22"/>
        </w:rPr>
        <w:t>calendar,</w:t>
      </w:r>
      <w:r w:rsidRPr="00760692">
        <w:rPr>
          <w:rFonts w:ascii="Arial" w:hAnsi="Arial" w:cs="Arial"/>
          <w:color w:val="000000"/>
          <w:spacing w:val="0"/>
          <w:szCs w:val="22"/>
        </w:rPr>
        <w:t xml:space="preserve"> so I feel good about that. I turned in some books about telescopes and astronomy that I borrowed from the library. I might need to rent them again because I didn’t read them all the way. I need to learn more about coordinate systems and sidereal time because after I figure out how to move the telescope, I need to know where it needs to point and move too. I found some astronomy videos on </w:t>
      </w:r>
      <w:r w:rsidRPr="00760692">
        <w:rPr>
          <w:rFonts w:ascii="Arial" w:hAnsi="Arial" w:cs="Arial"/>
          <w:color w:val="000000"/>
          <w:spacing w:val="0"/>
          <w:szCs w:val="22"/>
        </w:rPr>
        <w:t>YouTube</w:t>
      </w:r>
      <w:r w:rsidRPr="00760692">
        <w:rPr>
          <w:rFonts w:ascii="Arial" w:hAnsi="Arial" w:cs="Arial"/>
          <w:color w:val="000000"/>
          <w:spacing w:val="0"/>
          <w:szCs w:val="22"/>
        </w:rPr>
        <w:t xml:space="preserve"> that cover this so I will </w:t>
      </w:r>
      <w:r w:rsidRPr="00760692">
        <w:rPr>
          <w:rFonts w:ascii="Arial" w:hAnsi="Arial" w:cs="Arial"/>
          <w:color w:val="000000"/>
          <w:spacing w:val="0"/>
          <w:szCs w:val="22"/>
        </w:rPr>
        <w:t>look</w:t>
      </w:r>
      <w:r w:rsidRPr="00760692">
        <w:rPr>
          <w:rFonts w:ascii="Arial" w:hAnsi="Arial" w:cs="Arial"/>
          <w:color w:val="000000"/>
          <w:spacing w:val="0"/>
          <w:szCs w:val="22"/>
        </w:rPr>
        <w:t xml:space="preserve"> at them later today hopefully.</w:t>
      </w:r>
    </w:p>
    <w:p w14:paraId="45CABC81" w14:textId="77777777" w:rsidR="00760692" w:rsidRPr="00760692" w:rsidRDefault="00760692" w:rsidP="00760692">
      <w:pPr>
        <w:rPr>
          <w:rFonts w:ascii="Times New Roman" w:hAnsi="Times New Roman"/>
          <w:spacing w:val="0"/>
          <w:sz w:val="24"/>
          <w:szCs w:val="24"/>
        </w:rPr>
      </w:pPr>
    </w:p>
    <w:p w14:paraId="0DAE8A9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1/12/2023:</w:t>
      </w:r>
    </w:p>
    <w:p w14:paraId="7C0781A4"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I'm excited about this term because I will finally learn what all of the math behind the functionality of the go-to telescope is. I think that the math course I am taking, (applied differential equations 1) will help in the understanding of it as it is more than just trig in 3 dimensions, there is also speed and acceleration of the motors that drive the telescope. Once I understand it all, I will be very proud of myself and I think I'll finally be able to shake off some imposter syndrome. I hope that I can apply all of the math correctly in code, because it won't count for much if I understand it all, but I can't get the telescope to perform the movements.</w:t>
      </w:r>
    </w:p>
    <w:p w14:paraId="47057906" w14:textId="77777777" w:rsidR="00760692" w:rsidRPr="00760692" w:rsidRDefault="00760692" w:rsidP="00760692">
      <w:pPr>
        <w:spacing w:after="240"/>
        <w:rPr>
          <w:rFonts w:ascii="Times New Roman" w:hAnsi="Times New Roman"/>
          <w:spacing w:val="0"/>
          <w:sz w:val="24"/>
          <w:szCs w:val="24"/>
        </w:rPr>
      </w:pPr>
    </w:p>
    <w:p w14:paraId="3800AC2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1/13/2023:</w:t>
      </w:r>
    </w:p>
    <w:p w14:paraId="0CDA21C1" w14:textId="0BF8F6E2"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Today I stayed home and got to clean out my car, which is where the main tube and stand of the telescope has been sitting since the end of last term. The mirror was extremely cold and when I brought it inside, it fogged up from the warm air condensing on it. The fog lasted quite a while - over an hour. This is something I need to take note of when trying to use it soon after moving it from cold to warm to cold </w:t>
      </w:r>
      <w:r w:rsidRPr="00760692">
        <w:rPr>
          <w:rFonts w:ascii="Arial" w:hAnsi="Arial" w:cs="Arial"/>
          <w:color w:val="000000"/>
          <w:spacing w:val="0"/>
          <w:szCs w:val="22"/>
        </w:rPr>
        <w:t>again. The</w:t>
      </w:r>
      <w:r w:rsidRPr="00760692">
        <w:rPr>
          <w:rFonts w:ascii="Arial" w:hAnsi="Arial" w:cs="Arial"/>
          <w:color w:val="000000"/>
          <w:spacing w:val="0"/>
          <w:szCs w:val="22"/>
        </w:rPr>
        <w:t xml:space="preserve"> mirror looks a little dirty too. I need to take it out and clean it soon. I should also think about getting a cap or cover to go over the tube when it is not in use to prevent dust and water from getting on it.</w:t>
      </w:r>
    </w:p>
    <w:p w14:paraId="274D8FB4" w14:textId="77777777" w:rsidR="00760692" w:rsidRPr="00760692" w:rsidRDefault="00760692" w:rsidP="00760692">
      <w:pPr>
        <w:rPr>
          <w:rFonts w:ascii="Times New Roman" w:hAnsi="Times New Roman"/>
          <w:spacing w:val="0"/>
          <w:sz w:val="24"/>
          <w:szCs w:val="24"/>
        </w:rPr>
      </w:pPr>
    </w:p>
    <w:p w14:paraId="32BAA62F"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658EB4C5" w14:textId="5C653BF9"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1/14/2023:</w:t>
      </w:r>
    </w:p>
    <w:p w14:paraId="2EB9D53D"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I’ve got the raspberry pi, the brains of the project, hooked up to a wireless SSH connection to my PC. I’ve configured it to be able to be programmed by visual studio on my PC so that I can program, build, execute, step through, and debug remotely all on the PC. This will be great going forward as I won’t have to have the Raspberry Pi plugged into the computer whenever I am testing or programming it. I will also be able to send it updates if I find a problem in the future. If it is possible, I want to further extend its compatibility to be able to be programmed and such from a computer that is not on the local connection. That would let me be on my laptop on another LAN and still be able to access it. </w:t>
      </w:r>
    </w:p>
    <w:p w14:paraId="2A365FAD" w14:textId="77777777" w:rsidR="00760692" w:rsidRPr="00760692" w:rsidRDefault="00760692" w:rsidP="00760692">
      <w:pPr>
        <w:rPr>
          <w:rFonts w:ascii="Times New Roman" w:hAnsi="Times New Roman"/>
          <w:spacing w:val="0"/>
          <w:sz w:val="24"/>
          <w:szCs w:val="24"/>
        </w:rPr>
      </w:pPr>
    </w:p>
    <w:p w14:paraId="0301338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1/15/2023:</w:t>
      </w:r>
    </w:p>
    <w:p w14:paraId="6021DCE3" w14:textId="3B3C474B"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started some code to start familiarizing myself with stepper motors. I’ve got a much smaller stepper motor and driver that I was able to connect to the Raspberry Pi and control the movement. It seemed to have a stuttering problem so I hope I will be able to figure out how to use </w:t>
      </w:r>
      <w:r w:rsidRPr="00760692">
        <w:rPr>
          <w:rFonts w:ascii="Arial" w:hAnsi="Arial" w:cs="Arial"/>
          <w:color w:val="000000"/>
          <w:spacing w:val="0"/>
          <w:szCs w:val="22"/>
        </w:rPr>
        <w:t>micro stepping</w:t>
      </w:r>
      <w:r w:rsidRPr="00760692">
        <w:rPr>
          <w:rFonts w:ascii="Arial" w:hAnsi="Arial" w:cs="Arial"/>
          <w:color w:val="000000"/>
          <w:spacing w:val="0"/>
          <w:szCs w:val="22"/>
        </w:rPr>
        <w:t xml:space="preserve"> correctly soon. If I can do that, I should be able to drive the large stepper motor with 1/256 micro-stepping. This would reduce the jittery feeling significantly and will be good for the final project because it will have to be pointed as a specific point with as much stability as possible. I also hope that I don’t run into too many problems when transferring to the big motors.</w:t>
      </w:r>
    </w:p>
    <w:p w14:paraId="0E23E86E" w14:textId="77777777" w:rsidR="00760692" w:rsidRPr="00760692" w:rsidRDefault="00760692" w:rsidP="00760692">
      <w:pPr>
        <w:rPr>
          <w:rFonts w:ascii="Times New Roman" w:hAnsi="Times New Roman"/>
          <w:spacing w:val="0"/>
          <w:sz w:val="24"/>
          <w:szCs w:val="24"/>
        </w:rPr>
      </w:pPr>
    </w:p>
    <w:p w14:paraId="1298870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1/16/2023:</w:t>
      </w:r>
    </w:p>
    <w:p w14:paraId="0080BA77" w14:textId="348FD0E4"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had some issues with the old “Wiring Pi” library which lets you use the pins on the Raspberry Pi. The recommended one to use now is Pi GPIO or PIGPIO. I had quite a few difficulties getting it working as not a lot of people would have it set up like I have. I found one </w:t>
      </w:r>
      <w:r w:rsidRPr="00760692">
        <w:rPr>
          <w:rFonts w:ascii="Arial" w:hAnsi="Arial" w:cs="Arial"/>
          <w:color w:val="000000"/>
          <w:spacing w:val="0"/>
          <w:szCs w:val="22"/>
        </w:rPr>
        <w:t>YouTube</w:t>
      </w:r>
      <w:r w:rsidRPr="00760692">
        <w:rPr>
          <w:rFonts w:ascii="Arial" w:hAnsi="Arial" w:cs="Arial"/>
          <w:color w:val="000000"/>
          <w:spacing w:val="0"/>
          <w:szCs w:val="22"/>
        </w:rPr>
        <w:t xml:space="preserve"> channel that helped me set it up with Wiring Pi, but the instructions didn’t translate to PIGPIO. I ended up figuring it out on my own by adding remote root login and adding that login info into Visual Studio. It works now with a specific template of the project because there are a bunch of project settings to make it work right.</w:t>
      </w:r>
    </w:p>
    <w:p w14:paraId="657E0D1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1/17/2023:</w:t>
      </w:r>
    </w:p>
    <w:p w14:paraId="2FC83AF7" w14:textId="2C01DA7D"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have my meeting for the project set for tomorrow. I still need to make a schedule for this term. I made a list of things I need to get done, but I haven’t put dates to them yet. It doesn’t feel like I have a ton to do this term, which is probably wrong, so I should be careful with getting too comfortable. Last term I made a schedule in </w:t>
      </w:r>
      <w:r w:rsidRPr="00760692">
        <w:rPr>
          <w:rFonts w:ascii="Arial" w:hAnsi="Arial" w:cs="Arial"/>
          <w:color w:val="000000"/>
          <w:spacing w:val="0"/>
          <w:szCs w:val="22"/>
        </w:rPr>
        <w:t>Excel,</w:t>
      </w:r>
      <w:r w:rsidRPr="00760692">
        <w:rPr>
          <w:rFonts w:ascii="Arial" w:hAnsi="Arial" w:cs="Arial"/>
          <w:color w:val="000000"/>
          <w:spacing w:val="0"/>
          <w:szCs w:val="22"/>
        </w:rPr>
        <w:t xml:space="preserve"> and it worked very well. I think I will make a similar schedule and do my best to stick to it. We only have 2 memos as opposed to last term's weekly memos, so I think this documentation log will help me keep on track in the absence of the weekly memos.</w:t>
      </w:r>
    </w:p>
    <w:p w14:paraId="2F8AE95A" w14:textId="77777777" w:rsidR="00760692" w:rsidRPr="00760692" w:rsidRDefault="00760692" w:rsidP="00760692">
      <w:pPr>
        <w:rPr>
          <w:rFonts w:ascii="Times New Roman" w:hAnsi="Times New Roman"/>
          <w:spacing w:val="0"/>
          <w:sz w:val="24"/>
          <w:szCs w:val="24"/>
        </w:rPr>
      </w:pPr>
    </w:p>
    <w:p w14:paraId="7F26F07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1/18/2023:</w:t>
      </w:r>
    </w:p>
    <w:p w14:paraId="13E31B96" w14:textId="3B0F67F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did my advising meeting today with Troy. He gave me tips on what to make the schedule about and I’ve started filling it out like last term. I am behind already which is a little discouraging, but I’ve been doing good in my classes and extracurriculars, so I don’t want to beat myself up too much for that. Once a lot of these events are </w:t>
      </w:r>
      <w:r w:rsidRPr="00760692">
        <w:rPr>
          <w:rFonts w:ascii="Arial" w:hAnsi="Arial" w:cs="Arial"/>
          <w:color w:val="000000"/>
          <w:spacing w:val="0"/>
          <w:szCs w:val="22"/>
        </w:rPr>
        <w:t>over,</w:t>
      </w:r>
      <w:r w:rsidRPr="00760692">
        <w:rPr>
          <w:rFonts w:ascii="Arial" w:hAnsi="Arial" w:cs="Arial"/>
          <w:color w:val="000000"/>
          <w:spacing w:val="0"/>
          <w:szCs w:val="22"/>
        </w:rPr>
        <w:t xml:space="preserve"> I will be able to focus more on the telescope. I just hope I can finish it all in time. I’ve talked to </w:t>
      </w:r>
      <w:r w:rsidRPr="00760692">
        <w:rPr>
          <w:rFonts w:ascii="Arial" w:hAnsi="Arial" w:cs="Arial"/>
          <w:color w:val="000000"/>
          <w:spacing w:val="0"/>
          <w:szCs w:val="22"/>
        </w:rPr>
        <w:t>a lot</w:t>
      </w:r>
      <w:r w:rsidRPr="00760692">
        <w:rPr>
          <w:rFonts w:ascii="Arial" w:hAnsi="Arial" w:cs="Arial"/>
          <w:color w:val="000000"/>
          <w:spacing w:val="0"/>
          <w:szCs w:val="22"/>
        </w:rPr>
        <w:t xml:space="preserve"> of people about the math and software side of things, and they say it will be harder than I think it is. That scares me a bit…</w:t>
      </w:r>
    </w:p>
    <w:p w14:paraId="0AA5F8C7" w14:textId="77777777" w:rsidR="00760692" w:rsidRPr="00760692" w:rsidRDefault="00760692" w:rsidP="00760692">
      <w:pPr>
        <w:rPr>
          <w:rFonts w:ascii="Times New Roman" w:hAnsi="Times New Roman"/>
          <w:spacing w:val="0"/>
          <w:sz w:val="24"/>
          <w:szCs w:val="24"/>
        </w:rPr>
      </w:pPr>
    </w:p>
    <w:p w14:paraId="1C458F0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1/19/2023:</w:t>
      </w:r>
    </w:p>
    <w:p w14:paraId="338C19B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am starting to think about the final look and aesthetics of the telescope. I want to make a large decal to go along the body of the tube to make it a little flashy, but that won't be a priority until the next term probably. Other embellishments I need to add are warning stickers such as "moving parts" or pinch warning near the gears. I found a site that sells high quality waterproof warning stickers for pretty cheap, so I will probably get them once I wrap up the main project.</w:t>
      </w:r>
    </w:p>
    <w:p w14:paraId="20C36117" w14:textId="77777777" w:rsidR="00760692" w:rsidRPr="00760692" w:rsidRDefault="00760692" w:rsidP="00760692">
      <w:pPr>
        <w:spacing w:after="240"/>
        <w:rPr>
          <w:rFonts w:ascii="Times New Roman" w:hAnsi="Times New Roman"/>
          <w:spacing w:val="0"/>
          <w:sz w:val="24"/>
          <w:szCs w:val="24"/>
        </w:rPr>
      </w:pPr>
    </w:p>
    <w:p w14:paraId="0270808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1/20/2023:</w:t>
      </w:r>
    </w:p>
    <w:p w14:paraId="30FEA3D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Today's class was a good one. In it we had the exercise about explaining our projects to a partner and making sentences concise. I think this will help my projects documentation and instructions if I make them. I also am trying to get the telescope in a semi functional / presentable state so I can show it off for the club expo on the 25th. I think I can paint and screw in some more pieces to finish it up over this weekend. I need to add the leveling bubbles as well, but I don't think it's as important to get done by then. I am also considering getting a poster printed for the club, but I'm not sure if I can do that in time.</w:t>
      </w:r>
    </w:p>
    <w:p w14:paraId="33E033D1" w14:textId="77777777" w:rsidR="00760692" w:rsidRPr="00760692" w:rsidRDefault="00760692" w:rsidP="00760692">
      <w:pPr>
        <w:rPr>
          <w:rFonts w:ascii="Times New Roman" w:hAnsi="Times New Roman"/>
          <w:spacing w:val="0"/>
          <w:sz w:val="24"/>
          <w:szCs w:val="24"/>
        </w:rPr>
      </w:pPr>
    </w:p>
    <w:p w14:paraId="3B30B90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1/21/2023:</w:t>
      </w:r>
    </w:p>
    <w:p w14:paraId="57385003" w14:textId="615CE212" w:rsidR="00760692" w:rsidRDefault="00760692" w:rsidP="00760692">
      <w:pPr>
        <w:rPr>
          <w:rFonts w:ascii="Arial" w:hAnsi="Arial" w:cs="Arial"/>
          <w:color w:val="000000"/>
          <w:spacing w:val="0"/>
          <w:szCs w:val="22"/>
        </w:rPr>
      </w:pPr>
      <w:r w:rsidRPr="00760692">
        <w:rPr>
          <w:rFonts w:ascii="Arial" w:hAnsi="Arial" w:cs="Arial"/>
          <w:color w:val="000000"/>
          <w:spacing w:val="0"/>
          <w:szCs w:val="22"/>
        </w:rPr>
        <w:t xml:space="preserve">I’m preparing a bunch of material and events with my club, so I haven’t had a whole lot of free time to work on the senior project today. But I can write about it! I’m thinking about the belt drive and pulley system, and I’m going to go for a set of GT2 3D printer belts as a first try. I figure if it can control the fine movements of a printer head accurately, it should be able to point a telescope accurately. </w:t>
      </w:r>
    </w:p>
    <w:p w14:paraId="4359A7BA" w14:textId="77777777" w:rsidR="00760692" w:rsidRPr="00760692" w:rsidRDefault="00760692" w:rsidP="00760692">
      <w:pPr>
        <w:rPr>
          <w:rFonts w:ascii="Times New Roman" w:hAnsi="Times New Roman"/>
          <w:spacing w:val="0"/>
          <w:sz w:val="24"/>
          <w:szCs w:val="24"/>
        </w:rPr>
      </w:pPr>
    </w:p>
    <w:p w14:paraId="26625B9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1/22/2023:</w:t>
      </w:r>
    </w:p>
    <w:p w14:paraId="26602A76" w14:textId="305C560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Today I finally got around to drilling some holes in the base and vertical mounts of the telescope’s base. It has been too cold to paint them though, as it’s recommended to paint between </w:t>
      </w:r>
      <w:r w:rsidRPr="00760692">
        <w:rPr>
          <w:rFonts w:ascii="Arial" w:hAnsi="Arial" w:cs="Arial"/>
          <w:color w:val="000000"/>
          <w:spacing w:val="0"/>
          <w:szCs w:val="22"/>
        </w:rPr>
        <w:t>50- and 90-degrees</w:t>
      </w:r>
      <w:r w:rsidRPr="00760692">
        <w:rPr>
          <w:rFonts w:ascii="Arial" w:hAnsi="Arial" w:cs="Arial"/>
          <w:color w:val="000000"/>
          <w:spacing w:val="0"/>
          <w:szCs w:val="22"/>
        </w:rPr>
        <w:t xml:space="preserve"> </w:t>
      </w:r>
      <w:r w:rsidRPr="00760692">
        <w:rPr>
          <w:rFonts w:ascii="Arial" w:hAnsi="Arial" w:cs="Arial"/>
          <w:color w:val="000000"/>
          <w:spacing w:val="0"/>
          <w:szCs w:val="22"/>
        </w:rPr>
        <w:t>Fahrenheit</w:t>
      </w:r>
      <w:r w:rsidRPr="00760692">
        <w:rPr>
          <w:rFonts w:ascii="Arial" w:hAnsi="Arial" w:cs="Arial"/>
          <w:color w:val="000000"/>
          <w:spacing w:val="0"/>
          <w:szCs w:val="22"/>
        </w:rPr>
        <w:t xml:space="preserve">. It is supposed to get up to 43 degrees </w:t>
      </w:r>
      <w:r w:rsidRPr="00760692">
        <w:rPr>
          <w:rFonts w:ascii="Arial" w:hAnsi="Arial" w:cs="Arial"/>
          <w:color w:val="000000"/>
          <w:spacing w:val="0"/>
          <w:szCs w:val="22"/>
        </w:rPr>
        <w:t>Fahrenheit</w:t>
      </w:r>
      <w:r w:rsidRPr="00760692">
        <w:rPr>
          <w:rFonts w:ascii="Arial" w:hAnsi="Arial" w:cs="Arial"/>
          <w:color w:val="000000"/>
          <w:spacing w:val="0"/>
          <w:szCs w:val="22"/>
        </w:rPr>
        <w:t xml:space="preserve"> on </w:t>
      </w:r>
      <w:r w:rsidRPr="00760692">
        <w:rPr>
          <w:rFonts w:ascii="Arial" w:hAnsi="Arial" w:cs="Arial"/>
          <w:color w:val="000000"/>
          <w:spacing w:val="0"/>
          <w:szCs w:val="22"/>
        </w:rPr>
        <w:t>Tuesday</w:t>
      </w:r>
      <w:r w:rsidRPr="00760692">
        <w:rPr>
          <w:rFonts w:ascii="Arial" w:hAnsi="Arial" w:cs="Arial"/>
          <w:color w:val="000000"/>
          <w:spacing w:val="0"/>
          <w:szCs w:val="22"/>
        </w:rPr>
        <w:t>, so I might paint it then and hope it works ok. The weather forecast is still pretty bad, so I might have to wait until the end of the term for the finishing touches.</w:t>
      </w:r>
    </w:p>
    <w:p w14:paraId="5249C7B5" w14:textId="77777777" w:rsidR="00760692" w:rsidRPr="00760692" w:rsidRDefault="00760692" w:rsidP="00760692">
      <w:pPr>
        <w:rPr>
          <w:rFonts w:ascii="Times New Roman" w:hAnsi="Times New Roman"/>
          <w:spacing w:val="0"/>
          <w:sz w:val="24"/>
          <w:szCs w:val="24"/>
        </w:rPr>
      </w:pPr>
    </w:p>
    <w:p w14:paraId="737F5899"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1/23/2023:</w:t>
      </w:r>
    </w:p>
    <w:p w14:paraId="7776CA5C" w14:textId="2E7AD74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want to clean my office soon so I can get a workspace that I feel like I can use. It is pretty </w:t>
      </w:r>
      <w:r w:rsidRPr="00760692">
        <w:rPr>
          <w:rFonts w:ascii="Arial" w:hAnsi="Arial" w:cs="Arial"/>
          <w:color w:val="000000"/>
          <w:spacing w:val="0"/>
          <w:szCs w:val="22"/>
        </w:rPr>
        <w:t>cluttered,</w:t>
      </w:r>
      <w:r w:rsidRPr="00760692">
        <w:rPr>
          <w:rFonts w:ascii="Arial" w:hAnsi="Arial" w:cs="Arial"/>
          <w:color w:val="000000"/>
          <w:spacing w:val="0"/>
          <w:szCs w:val="22"/>
        </w:rPr>
        <w:t xml:space="preserve"> and all of my parts are still in boxes. I heard that I might be able to get a lab in the CEET building to be able to work on it at school which would be nice. I feel like I can’t get as much work done when I’m at home because I am always watching the kiddo who needs attention and care. Maybe I can arrange to have my </w:t>
      </w:r>
      <w:r w:rsidRPr="00760692">
        <w:rPr>
          <w:rFonts w:ascii="Arial" w:hAnsi="Arial" w:cs="Arial"/>
          <w:color w:val="000000"/>
          <w:spacing w:val="0"/>
          <w:szCs w:val="22"/>
        </w:rPr>
        <w:t>mom</w:t>
      </w:r>
      <w:r w:rsidRPr="00760692">
        <w:rPr>
          <w:rFonts w:ascii="Arial" w:hAnsi="Arial" w:cs="Arial"/>
          <w:color w:val="000000"/>
          <w:spacing w:val="0"/>
          <w:szCs w:val="22"/>
        </w:rPr>
        <w:t xml:space="preserve"> watch him in </w:t>
      </w:r>
      <w:r w:rsidRPr="00760692">
        <w:rPr>
          <w:rFonts w:ascii="Arial" w:hAnsi="Arial" w:cs="Arial"/>
          <w:color w:val="000000"/>
          <w:spacing w:val="0"/>
          <w:szCs w:val="22"/>
        </w:rPr>
        <w:t>Medford</w:t>
      </w:r>
      <w:r w:rsidRPr="00760692">
        <w:rPr>
          <w:rFonts w:ascii="Arial" w:hAnsi="Arial" w:cs="Arial"/>
          <w:color w:val="000000"/>
          <w:spacing w:val="0"/>
          <w:szCs w:val="22"/>
        </w:rPr>
        <w:t xml:space="preserve"> so I can hunker down and focus on the project.</w:t>
      </w:r>
    </w:p>
    <w:p w14:paraId="233E111A" w14:textId="77777777" w:rsidR="00760692" w:rsidRPr="00760692" w:rsidRDefault="00760692" w:rsidP="00760692">
      <w:pPr>
        <w:rPr>
          <w:rFonts w:ascii="Times New Roman" w:hAnsi="Times New Roman"/>
          <w:spacing w:val="0"/>
          <w:sz w:val="24"/>
          <w:szCs w:val="24"/>
        </w:rPr>
      </w:pPr>
    </w:p>
    <w:p w14:paraId="1F22D8A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1/24/2023:</w:t>
      </w:r>
    </w:p>
    <w:p w14:paraId="16DE6014" w14:textId="7A638F9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cleaned my desk area which improved things quite a bit, but the way my office is </w:t>
      </w:r>
      <w:r w:rsidRPr="00760692">
        <w:rPr>
          <w:rFonts w:ascii="Arial" w:hAnsi="Arial" w:cs="Arial"/>
          <w:color w:val="000000"/>
          <w:spacing w:val="0"/>
          <w:szCs w:val="22"/>
        </w:rPr>
        <w:t>laid</w:t>
      </w:r>
      <w:r w:rsidRPr="00760692">
        <w:rPr>
          <w:rFonts w:ascii="Arial" w:hAnsi="Arial" w:cs="Arial"/>
          <w:color w:val="000000"/>
          <w:spacing w:val="0"/>
          <w:szCs w:val="22"/>
        </w:rPr>
        <w:t xml:space="preserve"> out, I have another desk that is the “project desk” and it is still a mess. I wish I had a garage to work on this project! That would make all of the parts and machinery a lot easier to store and I wouldn’t have to pull everything out of storage and set up to clean up and store things </w:t>
      </w:r>
      <w:r w:rsidRPr="00760692">
        <w:rPr>
          <w:rFonts w:ascii="Arial" w:hAnsi="Arial" w:cs="Arial"/>
          <w:color w:val="000000"/>
          <w:spacing w:val="0"/>
          <w:szCs w:val="22"/>
        </w:rPr>
        <w:t>every time</w:t>
      </w:r>
      <w:r w:rsidRPr="00760692">
        <w:rPr>
          <w:rFonts w:ascii="Arial" w:hAnsi="Arial" w:cs="Arial"/>
          <w:color w:val="000000"/>
          <w:spacing w:val="0"/>
          <w:szCs w:val="22"/>
        </w:rPr>
        <w:t xml:space="preserve"> I wanted to work on the project. </w:t>
      </w:r>
      <w:r w:rsidRPr="00760692">
        <w:rPr>
          <w:rFonts w:ascii="Arial" w:hAnsi="Arial" w:cs="Arial"/>
          <w:color w:val="000000"/>
          <w:spacing w:val="0"/>
          <w:szCs w:val="22"/>
        </w:rPr>
        <w:t>Also,</w:t>
      </w:r>
      <w:r w:rsidRPr="00760692">
        <w:rPr>
          <w:rFonts w:ascii="Arial" w:hAnsi="Arial" w:cs="Arial"/>
          <w:color w:val="000000"/>
          <w:spacing w:val="0"/>
          <w:szCs w:val="22"/>
        </w:rPr>
        <w:t xml:space="preserve"> the telescope itself is so beefy and it takes up so much room, it would help a lot to have a proper place to put it. </w:t>
      </w:r>
    </w:p>
    <w:p w14:paraId="6C1897D6" w14:textId="77777777" w:rsidR="00760692" w:rsidRPr="00760692" w:rsidRDefault="00760692" w:rsidP="00760692">
      <w:pPr>
        <w:rPr>
          <w:rFonts w:ascii="Times New Roman" w:hAnsi="Times New Roman"/>
          <w:spacing w:val="0"/>
          <w:sz w:val="24"/>
          <w:szCs w:val="24"/>
        </w:rPr>
      </w:pPr>
    </w:p>
    <w:p w14:paraId="0685CBE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1/25/2023:</w:t>
      </w:r>
    </w:p>
    <w:p w14:paraId="55EC2AC4"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really hope I can waterproof this telescope sometime. I am worried that the electronics, hardware, and cardboard tube just won’t be able to hold up to the elements. In Klamath at least, the frost and snow are particularly worrying because the water freezing can wear things much faster by splitting things apart. I think a metal or plastic tube for the telescope would be a worthwhile upgrade, but it would likely be very expensive. I think if I were to redo this project as a personal hobby, I would do a smaller, equatorial or barn door style telescope as they make for better astrophotography setups.</w:t>
      </w:r>
    </w:p>
    <w:p w14:paraId="603196D7" w14:textId="77777777" w:rsidR="00760692" w:rsidRPr="00760692" w:rsidRDefault="00760692" w:rsidP="00760692">
      <w:pPr>
        <w:rPr>
          <w:rFonts w:ascii="Times New Roman" w:hAnsi="Times New Roman"/>
          <w:spacing w:val="0"/>
          <w:sz w:val="24"/>
          <w:szCs w:val="24"/>
        </w:rPr>
      </w:pPr>
    </w:p>
    <w:p w14:paraId="60872ABD"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697496B0" w14:textId="3D86340A"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1/26/2023:</w:t>
      </w:r>
    </w:p>
    <w:p w14:paraId="38C5BCF3" w14:textId="61846695" w:rsidR="00760692" w:rsidRDefault="00760692" w:rsidP="00760692">
      <w:pPr>
        <w:rPr>
          <w:rFonts w:ascii="Arial" w:hAnsi="Arial" w:cs="Arial"/>
          <w:color w:val="000000"/>
          <w:spacing w:val="0"/>
          <w:szCs w:val="22"/>
        </w:rPr>
      </w:pPr>
      <w:r w:rsidRPr="00760692">
        <w:rPr>
          <w:rFonts w:ascii="Arial" w:hAnsi="Arial" w:cs="Arial"/>
          <w:color w:val="000000"/>
          <w:spacing w:val="0"/>
          <w:szCs w:val="22"/>
        </w:rPr>
        <w:t xml:space="preserve">I am looking into the Raspberry Pi HQ </w:t>
      </w:r>
      <w:r w:rsidRPr="00760692">
        <w:rPr>
          <w:rFonts w:ascii="Arial" w:hAnsi="Arial" w:cs="Arial"/>
          <w:color w:val="000000"/>
          <w:spacing w:val="0"/>
          <w:szCs w:val="22"/>
        </w:rPr>
        <w:t>camera,</w:t>
      </w:r>
      <w:r w:rsidRPr="00760692">
        <w:rPr>
          <w:rFonts w:ascii="Arial" w:hAnsi="Arial" w:cs="Arial"/>
          <w:color w:val="000000"/>
          <w:spacing w:val="0"/>
          <w:szCs w:val="22"/>
        </w:rPr>
        <w:t xml:space="preserve"> and I really would like to use it. However, the ribbon cable it comes with is very short, and I’ve seen people have a lot of problems when trying to use one that is longer. It looks like about 2 or 3 feet is the max length for the cable, and I’m not sure if that would be long enough to reach up to the eyepiece if the Raspberry Pi is mounted on the bottom of the turntable. I might have to make an entirely separate module that runs off of a Pi zero perhaps, and it could control a motor to counteract the rotation of the image. One good thing about that is that I already have spare motors from the shipping mishap!</w:t>
      </w:r>
    </w:p>
    <w:p w14:paraId="2F603E11" w14:textId="77777777" w:rsidR="00760692" w:rsidRPr="00760692" w:rsidRDefault="00760692" w:rsidP="00760692">
      <w:pPr>
        <w:rPr>
          <w:rFonts w:ascii="Times New Roman" w:hAnsi="Times New Roman"/>
          <w:spacing w:val="0"/>
          <w:sz w:val="24"/>
          <w:szCs w:val="24"/>
        </w:rPr>
      </w:pPr>
    </w:p>
    <w:p w14:paraId="14EE760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1/27/2023:</w:t>
      </w:r>
    </w:p>
    <w:p w14:paraId="1B334D94" w14:textId="29E634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Today I had a meeting with the rocketry </w:t>
      </w:r>
      <w:r w:rsidRPr="00760692">
        <w:rPr>
          <w:rFonts w:ascii="Arial" w:hAnsi="Arial" w:cs="Arial"/>
          <w:color w:val="000000"/>
          <w:spacing w:val="0"/>
          <w:szCs w:val="22"/>
        </w:rPr>
        <w:t>club,</w:t>
      </w:r>
      <w:r w:rsidRPr="00760692">
        <w:rPr>
          <w:rFonts w:ascii="Arial" w:hAnsi="Arial" w:cs="Arial"/>
          <w:color w:val="000000"/>
          <w:spacing w:val="0"/>
          <w:szCs w:val="22"/>
        </w:rPr>
        <w:t xml:space="preserve"> and I gave them an update on the project. I am feeling confident in the design of the telescope, but I am still concerned that the execution will be harder than I thought. I wish I could have gotten a proper proposal for Oregon NASA Space Grant Consortium (OSGC) written up a year ago with multiple disciplines involved, but I didn’t have the chance. This is how the Rocketry club has mainly done projects in the </w:t>
      </w:r>
      <w:r w:rsidRPr="00760692">
        <w:rPr>
          <w:rFonts w:ascii="Arial" w:hAnsi="Arial" w:cs="Arial"/>
          <w:color w:val="000000"/>
          <w:spacing w:val="0"/>
          <w:szCs w:val="22"/>
        </w:rPr>
        <w:t>past.</w:t>
      </w:r>
    </w:p>
    <w:p w14:paraId="1A33E87B" w14:textId="2AC079C9"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 xml:space="preserve">Get group together that wants to do a </w:t>
      </w:r>
      <w:r w:rsidRPr="00760692">
        <w:rPr>
          <w:rFonts w:ascii="Arial" w:hAnsi="Arial" w:cs="Arial"/>
          <w:color w:val="000000"/>
          <w:spacing w:val="0"/>
          <w:szCs w:val="22"/>
        </w:rPr>
        <w:t>project.</w:t>
      </w:r>
    </w:p>
    <w:p w14:paraId="546A759F" w14:textId="2AE33E01"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 xml:space="preserve">Write a proposal to </w:t>
      </w:r>
      <w:r w:rsidRPr="00760692">
        <w:rPr>
          <w:rFonts w:ascii="Arial" w:hAnsi="Arial" w:cs="Arial"/>
          <w:color w:val="000000"/>
          <w:spacing w:val="0"/>
          <w:szCs w:val="22"/>
        </w:rPr>
        <w:t>OSGC.</w:t>
      </w:r>
    </w:p>
    <w:p w14:paraId="132F44C8" w14:textId="1E10DDB5"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 xml:space="preserve">Get funding for said </w:t>
      </w:r>
      <w:r w:rsidRPr="00760692">
        <w:rPr>
          <w:rFonts w:ascii="Arial" w:hAnsi="Arial" w:cs="Arial"/>
          <w:color w:val="000000"/>
          <w:spacing w:val="0"/>
          <w:szCs w:val="22"/>
        </w:rPr>
        <w:t>project.</w:t>
      </w:r>
    </w:p>
    <w:p w14:paraId="176E7557" w14:textId="30B2F09D"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 xml:space="preserve">Do the project as their senior </w:t>
      </w:r>
      <w:r w:rsidRPr="00760692">
        <w:rPr>
          <w:rFonts w:ascii="Arial" w:hAnsi="Arial" w:cs="Arial"/>
          <w:color w:val="000000"/>
          <w:spacing w:val="0"/>
          <w:szCs w:val="22"/>
        </w:rPr>
        <w:t>project.</w:t>
      </w:r>
    </w:p>
    <w:p w14:paraId="0398456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This has gotten a lot of people involved in the club in the past, so I hope doing my project as more of a solo route won’t hurt the club.</w:t>
      </w:r>
    </w:p>
    <w:p w14:paraId="03AC30A1" w14:textId="77777777" w:rsidR="00760692" w:rsidRPr="00760692" w:rsidRDefault="00760692" w:rsidP="00760692">
      <w:pPr>
        <w:rPr>
          <w:rFonts w:ascii="Times New Roman" w:hAnsi="Times New Roman"/>
          <w:spacing w:val="0"/>
          <w:sz w:val="24"/>
          <w:szCs w:val="24"/>
        </w:rPr>
      </w:pPr>
    </w:p>
    <w:p w14:paraId="7FD255A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1/28/2023:</w:t>
      </w:r>
    </w:p>
    <w:p w14:paraId="432C8DE2" w14:textId="1BE3FABF"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had an interview with the MIT Lincoln Laboratory, and we started talking about the project that I’m working on. It sounded like one of the interviewers is working on a tangentially similar project, pointing a laser with 2 </w:t>
      </w:r>
      <w:r w:rsidRPr="00760692">
        <w:rPr>
          <w:rFonts w:ascii="Arial" w:hAnsi="Arial" w:cs="Arial"/>
          <w:color w:val="000000"/>
          <w:spacing w:val="0"/>
          <w:szCs w:val="22"/>
        </w:rPr>
        <w:t>axes</w:t>
      </w:r>
      <w:r w:rsidRPr="00760692">
        <w:rPr>
          <w:rFonts w:ascii="Arial" w:hAnsi="Arial" w:cs="Arial"/>
          <w:color w:val="000000"/>
          <w:spacing w:val="0"/>
          <w:szCs w:val="22"/>
        </w:rPr>
        <w:t xml:space="preserve"> of freedom. We got to talking about how to calibrate it, and I brought up that I thought about using a 6 Degree of Freedom (</w:t>
      </w:r>
      <w:proofErr w:type="spellStart"/>
      <w:r w:rsidRPr="00760692">
        <w:rPr>
          <w:rFonts w:ascii="Arial" w:hAnsi="Arial" w:cs="Arial"/>
          <w:color w:val="000000"/>
          <w:spacing w:val="0"/>
          <w:szCs w:val="22"/>
        </w:rPr>
        <w:t>DoF</w:t>
      </w:r>
      <w:proofErr w:type="spellEnd"/>
      <w:r w:rsidRPr="00760692">
        <w:rPr>
          <w:rFonts w:ascii="Arial" w:hAnsi="Arial" w:cs="Arial"/>
          <w:color w:val="000000"/>
          <w:spacing w:val="0"/>
          <w:szCs w:val="22"/>
        </w:rPr>
        <w:t>) accelerometer to use. We both agreed that it might help, but it would be very difficult to set one with the “less than a degree” precision that I am hoping for. I then brought up that I have seen others use a manual star alignment calibration technique and that seems to be a better approach.</w:t>
      </w:r>
    </w:p>
    <w:p w14:paraId="1F4BE328" w14:textId="77777777" w:rsidR="00760692" w:rsidRPr="00760692" w:rsidRDefault="00760692" w:rsidP="00760692">
      <w:pPr>
        <w:rPr>
          <w:rFonts w:ascii="Times New Roman" w:hAnsi="Times New Roman"/>
          <w:spacing w:val="0"/>
          <w:sz w:val="24"/>
          <w:szCs w:val="24"/>
        </w:rPr>
      </w:pPr>
    </w:p>
    <w:p w14:paraId="3D56370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2/1/2023:</w:t>
      </w:r>
    </w:p>
    <w:p w14:paraId="2F898B37" w14:textId="5E7359CA"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was thinking about that calibration </w:t>
      </w:r>
      <w:r w:rsidRPr="00760692">
        <w:rPr>
          <w:rFonts w:ascii="Arial" w:hAnsi="Arial" w:cs="Arial"/>
          <w:color w:val="000000"/>
          <w:spacing w:val="0"/>
          <w:szCs w:val="22"/>
        </w:rPr>
        <w:t>method,</w:t>
      </w:r>
      <w:r w:rsidRPr="00760692">
        <w:rPr>
          <w:rFonts w:ascii="Arial" w:hAnsi="Arial" w:cs="Arial"/>
          <w:color w:val="000000"/>
          <w:spacing w:val="0"/>
          <w:szCs w:val="22"/>
        </w:rPr>
        <w:t xml:space="preserve"> and I don’t think that would be as simple as I thought. I didn’t consider the fact that the stars would appear to move in between star measurements. Even if I only used 3 stars, I would still have to manually align them and that would take at least a few minutes, maybe 10. If every 1 minute is 360 degrees / 24 hours * 60 mins = 0.25 degrees of rotation at the equatorial line per minute. This would be simple enough for stars at that line, but it would get </w:t>
      </w:r>
      <w:r w:rsidRPr="00760692">
        <w:rPr>
          <w:rFonts w:ascii="Arial" w:hAnsi="Arial" w:cs="Arial"/>
          <w:color w:val="000000"/>
          <w:spacing w:val="0"/>
          <w:szCs w:val="22"/>
        </w:rPr>
        <w:t>hairier</w:t>
      </w:r>
      <w:r w:rsidRPr="00760692">
        <w:rPr>
          <w:rFonts w:ascii="Arial" w:hAnsi="Arial" w:cs="Arial"/>
          <w:color w:val="000000"/>
          <w:spacing w:val="0"/>
          <w:szCs w:val="22"/>
        </w:rPr>
        <w:t xml:space="preserve"> when aiming away from that line. I think if I figure out the movement between any 2 points, I can figure this part out a little easier.</w:t>
      </w:r>
    </w:p>
    <w:p w14:paraId="4AAE92FF" w14:textId="77777777" w:rsidR="00760692" w:rsidRPr="00760692" w:rsidRDefault="00760692" w:rsidP="00760692">
      <w:pPr>
        <w:rPr>
          <w:rFonts w:ascii="Times New Roman" w:hAnsi="Times New Roman"/>
          <w:spacing w:val="0"/>
          <w:sz w:val="24"/>
          <w:szCs w:val="24"/>
        </w:rPr>
      </w:pPr>
    </w:p>
    <w:p w14:paraId="264A2E8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2/2/2023:</w:t>
      </w:r>
    </w:p>
    <w:p w14:paraId="06E8E956" w14:textId="06FCDCA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heard about a comet going overhead and I wanted to try to look at it with the big telescope, but it was very </w:t>
      </w:r>
      <w:r w:rsidRPr="00760692">
        <w:rPr>
          <w:rFonts w:ascii="Arial" w:hAnsi="Arial" w:cs="Arial"/>
          <w:color w:val="000000"/>
          <w:spacing w:val="0"/>
          <w:szCs w:val="22"/>
        </w:rPr>
        <w:t>cloudy,</w:t>
      </w:r>
      <w:r w:rsidRPr="00760692">
        <w:rPr>
          <w:rFonts w:ascii="Arial" w:hAnsi="Arial" w:cs="Arial"/>
          <w:color w:val="000000"/>
          <w:spacing w:val="0"/>
          <w:szCs w:val="22"/>
        </w:rPr>
        <w:t xml:space="preserve"> so I wasn’t about to see anything. I hope I can get it usable by May 5th because there is a lunar eclipse then and I want to try to view it with the telescope. (Hopefully it won’t be cloudy that night too!) Although I’m not sure if it will be visible from here.</w:t>
      </w:r>
    </w:p>
    <w:p w14:paraId="304C435D" w14:textId="77777777" w:rsidR="00760692" w:rsidRPr="00760692" w:rsidRDefault="00760692" w:rsidP="00760692">
      <w:pPr>
        <w:rPr>
          <w:rFonts w:ascii="Times New Roman" w:hAnsi="Times New Roman"/>
          <w:spacing w:val="0"/>
          <w:sz w:val="24"/>
          <w:szCs w:val="24"/>
        </w:rPr>
      </w:pPr>
    </w:p>
    <w:p w14:paraId="78C1065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2/3/2023:</w:t>
      </w:r>
    </w:p>
    <w:p w14:paraId="201C793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we had our asteroid identification campaign. It uses data from the Pan-STARRS telescope which is a huge permanent installation. One day I hope to be able to use my telescope for similar (less clear) observations.</w:t>
      </w:r>
    </w:p>
    <w:p w14:paraId="01E9BD37"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7F621AF3" w14:textId="3C7F7CF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2/4/2023:</w:t>
      </w:r>
    </w:p>
    <w:p w14:paraId="71B0C76C" w14:textId="4DEEB933"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ordered some parts today! In order to finish the assembly of the telescope, I will need a way to attach the drive for the vertical and horizontal movements. I am still hopeful in the belt and pulley system, and I think it is the way to go on my budget. I ordered the level shifter so my raspberry pi can finally talk to my stepper motor </w:t>
      </w:r>
      <w:r w:rsidRPr="00760692">
        <w:rPr>
          <w:rFonts w:ascii="Arial" w:hAnsi="Arial" w:cs="Arial"/>
          <w:color w:val="000000"/>
          <w:spacing w:val="0"/>
          <w:szCs w:val="22"/>
        </w:rPr>
        <w:t>driver,</w:t>
      </w:r>
      <w:r w:rsidRPr="00760692">
        <w:rPr>
          <w:rFonts w:ascii="Arial" w:hAnsi="Arial" w:cs="Arial"/>
          <w:color w:val="000000"/>
          <w:spacing w:val="0"/>
          <w:szCs w:val="22"/>
        </w:rPr>
        <w:t xml:space="preserve"> and I also got a bunch of parts for the mechanical assembly. I ordered a set of 5 meters of timing belt along with pulleys. I also ordered a coupling to go from the 8mm shaft of the motor to a 5mm rod to drive the gear of the pulley. </w:t>
      </w:r>
    </w:p>
    <w:p w14:paraId="25DF70D9" w14:textId="77777777" w:rsidR="00760692" w:rsidRPr="00760692" w:rsidRDefault="00760692" w:rsidP="00760692">
      <w:pPr>
        <w:rPr>
          <w:rFonts w:ascii="Times New Roman" w:hAnsi="Times New Roman"/>
          <w:spacing w:val="0"/>
          <w:sz w:val="24"/>
          <w:szCs w:val="24"/>
        </w:rPr>
      </w:pPr>
    </w:p>
    <w:p w14:paraId="07F8FCF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2/5/2023:</w:t>
      </w:r>
    </w:p>
    <w:p w14:paraId="760E4CAD"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need to start mounting the motors to the telescope itself. I have 4 metal brackets that can hold the motor in place against the wood, I still need to figure out the position though. I am worried that if I make a belt by splicing, it will get caught in the gears and won’t drive properly. It would be beneficial to me to sketch it all out with dimensions so I can figure out how much the belt will rotate around for 1 rotation of the large gear. If the large gear can make 1 full rotation without the belt joint hitting either gear, that would be ideal.</w:t>
      </w:r>
    </w:p>
    <w:p w14:paraId="1DA06FBA" w14:textId="77777777" w:rsidR="00760692" w:rsidRPr="00760692" w:rsidRDefault="00760692" w:rsidP="00760692">
      <w:pPr>
        <w:rPr>
          <w:rFonts w:ascii="Times New Roman" w:hAnsi="Times New Roman"/>
          <w:spacing w:val="0"/>
          <w:sz w:val="24"/>
          <w:szCs w:val="24"/>
        </w:rPr>
      </w:pPr>
    </w:p>
    <w:p w14:paraId="2EEAF52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2/6/2023:</w:t>
      </w:r>
    </w:p>
    <w:p w14:paraId="06CCD1E9"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drilled some holes in the turntable base for the motor mounts. I will need to find a good size of hole to drill into the side panel so the motor’s shaft can reach the outside of the plate. It needs to be sturdy enough to hold the belt’s tension so I might have to 3D print some kind of bearing holder or something.</w:t>
      </w:r>
    </w:p>
    <w:p w14:paraId="7A9D9635" w14:textId="77777777" w:rsidR="00760692" w:rsidRPr="00760692" w:rsidRDefault="00760692" w:rsidP="00760692">
      <w:pPr>
        <w:rPr>
          <w:rFonts w:ascii="Times New Roman" w:hAnsi="Times New Roman"/>
          <w:spacing w:val="0"/>
          <w:sz w:val="24"/>
          <w:szCs w:val="24"/>
        </w:rPr>
      </w:pPr>
    </w:p>
    <w:p w14:paraId="0A9862CC"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2/7/2023:</w:t>
      </w:r>
    </w:p>
    <w:p w14:paraId="1312E32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It’s feeling like it’s all coming together! It’s exciting, but I hope I’m able to finish programming it before it’s too late. I’m not sure how I’m doing as far as progression goes compared to the other seniors, but I think I’m doing ok. Most of my grade will be from the work agreement and I said I would have a lot of the software side of things done. I really should have put more tasks in the hardware side.</w:t>
      </w:r>
    </w:p>
    <w:p w14:paraId="56A248F5" w14:textId="77777777" w:rsidR="00760692" w:rsidRPr="00760692" w:rsidRDefault="00760692" w:rsidP="00760692">
      <w:pPr>
        <w:rPr>
          <w:rFonts w:ascii="Times New Roman" w:hAnsi="Times New Roman"/>
          <w:spacing w:val="0"/>
          <w:sz w:val="24"/>
          <w:szCs w:val="24"/>
        </w:rPr>
      </w:pPr>
    </w:p>
    <w:p w14:paraId="2AD5B26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2/8/2023:</w:t>
      </w:r>
    </w:p>
    <w:p w14:paraId="6329D343" w14:textId="6B636454"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should be getting my timing belts, pulleys, couplings, rods, and level shifters today. I want to get a lot of work done within the next few weeks. I am supposed to have a demo-able project by the 28th, so it is really crunch time and I sure hope I can put it all together in time. I think I will work on the layout of all the parts today and sketch up a wiring diagram. I wanted to run the wiring diagram by George for approval before I hook everything up, but I’m starting to run out of time, so I think I might just trust my own judgment. (</w:t>
      </w:r>
      <w:r w:rsidRPr="00760692">
        <w:rPr>
          <w:rFonts w:ascii="Arial" w:hAnsi="Arial" w:cs="Arial"/>
          <w:color w:val="000000"/>
          <w:spacing w:val="0"/>
          <w:szCs w:val="22"/>
        </w:rPr>
        <w:t>Which</w:t>
      </w:r>
      <w:r w:rsidRPr="00760692">
        <w:rPr>
          <w:rFonts w:ascii="Arial" w:hAnsi="Arial" w:cs="Arial"/>
          <w:color w:val="000000"/>
          <w:spacing w:val="0"/>
          <w:szCs w:val="22"/>
        </w:rPr>
        <w:t xml:space="preserve"> hopefully won’t come back to bite me!)</w:t>
      </w:r>
    </w:p>
    <w:p w14:paraId="569A93DF" w14:textId="77777777" w:rsidR="00760692" w:rsidRPr="00760692" w:rsidRDefault="00760692" w:rsidP="00760692">
      <w:pPr>
        <w:rPr>
          <w:rFonts w:ascii="Times New Roman" w:hAnsi="Times New Roman"/>
          <w:spacing w:val="0"/>
          <w:sz w:val="24"/>
          <w:szCs w:val="24"/>
        </w:rPr>
      </w:pPr>
    </w:p>
    <w:p w14:paraId="0327A66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2/9/2023</w:t>
      </w:r>
    </w:p>
    <w:p w14:paraId="2326C54F" w14:textId="62F82788"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I’ve made a wiring </w:t>
      </w:r>
      <w:r w:rsidRPr="00760692">
        <w:rPr>
          <w:rFonts w:ascii="Arial" w:hAnsi="Arial" w:cs="Arial"/>
          <w:color w:val="000000"/>
          <w:spacing w:val="0"/>
          <w:szCs w:val="22"/>
        </w:rPr>
        <w:t>diagram,</w:t>
      </w:r>
      <w:r w:rsidRPr="00760692">
        <w:rPr>
          <w:rFonts w:ascii="Arial" w:hAnsi="Arial" w:cs="Arial"/>
          <w:color w:val="000000"/>
          <w:spacing w:val="0"/>
          <w:szCs w:val="22"/>
        </w:rPr>
        <w:t xml:space="preserve"> and everything looks right. I can’t see any issues with shorting or overvoltage in the design. Luckily, the wiring isn’t too complex since it is just connecting two motors and their drivers to power and logic controls. I still need to find a suitable housing for the electronics. I found some boxes on amazon that are waterproof and have a transparent lid. I think that would look great and would make it more easily serviced.  </w:t>
      </w:r>
    </w:p>
    <w:p w14:paraId="216C3B06" w14:textId="77777777" w:rsidR="00760692" w:rsidRPr="00760692" w:rsidRDefault="00760692" w:rsidP="00760692">
      <w:pPr>
        <w:rPr>
          <w:rFonts w:ascii="Times New Roman" w:hAnsi="Times New Roman"/>
          <w:spacing w:val="0"/>
          <w:sz w:val="24"/>
          <w:szCs w:val="24"/>
        </w:rPr>
      </w:pPr>
    </w:p>
    <w:p w14:paraId="2306DB3D"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50211F0F" w14:textId="7F0CA445"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2/10/2023</w:t>
      </w:r>
    </w:p>
    <w:p w14:paraId="21B16009" w14:textId="2B3D8BF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Today I designed a 3D file for a pulley gear for the motors to rotate. I downloaded a file for Autodesk Inventor that allows you to enter a custom </w:t>
      </w:r>
      <w:r w:rsidRPr="00760692">
        <w:rPr>
          <w:rFonts w:ascii="Arial" w:hAnsi="Arial" w:cs="Arial"/>
          <w:color w:val="000000"/>
          <w:spacing w:val="0"/>
          <w:szCs w:val="22"/>
        </w:rPr>
        <w:t>number</w:t>
      </w:r>
      <w:r w:rsidRPr="00760692">
        <w:rPr>
          <w:rFonts w:ascii="Arial" w:hAnsi="Arial" w:cs="Arial"/>
          <w:color w:val="000000"/>
          <w:spacing w:val="0"/>
          <w:szCs w:val="22"/>
        </w:rPr>
        <w:t xml:space="preserve"> of teeth for the pulley and it generates a drawing for it. I used this to create and modify a 40 tooth GT2 pulley gear. I ran through the options of a 1:2, 1:3, and 1:4 ratio to find the largest ratio I could use with a belt tensioner and a belt “splicer” joint connecting the two ends of the belt to form a loop. Since the joiner can’t go on the gears, I have to find the </w:t>
      </w:r>
      <w:r w:rsidRPr="00760692">
        <w:rPr>
          <w:rFonts w:ascii="Arial" w:hAnsi="Arial" w:cs="Arial"/>
          <w:color w:val="000000"/>
          <w:spacing w:val="0"/>
          <w:szCs w:val="22"/>
        </w:rPr>
        <w:t>number</w:t>
      </w:r>
      <w:r w:rsidRPr="00760692">
        <w:rPr>
          <w:rFonts w:ascii="Arial" w:hAnsi="Arial" w:cs="Arial"/>
          <w:color w:val="000000"/>
          <w:spacing w:val="0"/>
          <w:szCs w:val="22"/>
        </w:rPr>
        <w:t xml:space="preserve"> of times I can rotate without the joiner hitting one of the gears. I calculated that the 1:2 gear ratio is the largest I can do for the horizontal axis. I could go with a 1:4 for the vertical, but then I would have to account for that difference in software. I would like to keep a single function for controlling the two motors, so it simplifies things on my end.</w:t>
      </w:r>
    </w:p>
    <w:p w14:paraId="2CBE0E17" w14:textId="77777777" w:rsidR="00760692" w:rsidRPr="00760692" w:rsidRDefault="00760692" w:rsidP="00760692">
      <w:pPr>
        <w:rPr>
          <w:rFonts w:ascii="Times New Roman" w:hAnsi="Times New Roman"/>
          <w:spacing w:val="0"/>
          <w:sz w:val="24"/>
          <w:szCs w:val="24"/>
        </w:rPr>
      </w:pPr>
    </w:p>
    <w:p w14:paraId="122F538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2/11/2023</w:t>
      </w:r>
    </w:p>
    <w:p w14:paraId="3CA3832F" w14:textId="0C12CD6E"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found out that the pulley generator I used was for belts with 3mm pitch and my belt has 2mm pitch. </w:t>
      </w:r>
      <w:r w:rsidRPr="00760692">
        <w:rPr>
          <w:rFonts w:ascii="Arial" w:hAnsi="Arial" w:cs="Arial"/>
          <w:color w:val="000000"/>
          <w:spacing w:val="0"/>
          <w:szCs w:val="22"/>
        </w:rPr>
        <w:t>So,</w:t>
      </w:r>
      <w:r w:rsidRPr="00760692">
        <w:rPr>
          <w:rFonts w:ascii="Arial" w:hAnsi="Arial" w:cs="Arial"/>
          <w:color w:val="000000"/>
          <w:spacing w:val="0"/>
          <w:szCs w:val="22"/>
        </w:rPr>
        <w:t xml:space="preserve"> the gear that I printed won’t even fit the belt at all. I redesigned it and found a file that works for 2mm pitch belts. I printed 2 pulley gears at the same </w:t>
      </w:r>
      <w:r w:rsidRPr="00760692">
        <w:rPr>
          <w:rFonts w:ascii="Arial" w:hAnsi="Arial" w:cs="Arial"/>
          <w:color w:val="000000"/>
          <w:spacing w:val="0"/>
          <w:szCs w:val="22"/>
        </w:rPr>
        <w:t>time,</w:t>
      </w:r>
      <w:r w:rsidRPr="00760692">
        <w:rPr>
          <w:rFonts w:ascii="Arial" w:hAnsi="Arial" w:cs="Arial"/>
          <w:color w:val="000000"/>
          <w:spacing w:val="0"/>
          <w:szCs w:val="22"/>
        </w:rPr>
        <w:t xml:space="preserve"> so I don’t have to wait for 8 hours to get one. I will print these starting now and they will continue printing overnight so they will be ready when I wake up. </w:t>
      </w:r>
    </w:p>
    <w:p w14:paraId="67EC7D8F" w14:textId="77777777" w:rsidR="00760692" w:rsidRPr="00760692" w:rsidRDefault="00760692" w:rsidP="00760692">
      <w:pPr>
        <w:rPr>
          <w:rFonts w:ascii="Times New Roman" w:hAnsi="Times New Roman"/>
          <w:spacing w:val="0"/>
          <w:sz w:val="24"/>
          <w:szCs w:val="24"/>
        </w:rPr>
      </w:pPr>
    </w:p>
    <w:p w14:paraId="7699CED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2/12/2023</w:t>
      </w:r>
    </w:p>
    <w:p w14:paraId="05A0B33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The two pulleys finished printing this morning and they turned out great! The important part is that they fit the belt I am using. I am worried that they will slip because the PLA plastic is very slippery. I am working on mounting the motors and I realize I need something to hold a bearing for the horizontal mount.</w:t>
      </w:r>
    </w:p>
    <w:p w14:paraId="01075BB6" w14:textId="77777777" w:rsidR="00760692" w:rsidRPr="00760692" w:rsidRDefault="00760692" w:rsidP="00760692">
      <w:pPr>
        <w:rPr>
          <w:rFonts w:ascii="Times New Roman" w:hAnsi="Times New Roman"/>
          <w:spacing w:val="0"/>
          <w:sz w:val="24"/>
          <w:szCs w:val="24"/>
        </w:rPr>
      </w:pPr>
    </w:p>
    <w:p w14:paraId="125600B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2/13/2023</w:t>
      </w:r>
    </w:p>
    <w:p w14:paraId="0866AE7A" w14:textId="2640F02C"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went to Home Depot today and bought a few supplies in order to hook everything up. I bought 2ft. of </w:t>
      </w:r>
      <w:r w:rsidRPr="00760692">
        <w:rPr>
          <w:rFonts w:ascii="Arial" w:hAnsi="Arial" w:cs="Arial"/>
          <w:color w:val="000000"/>
          <w:spacing w:val="0"/>
          <w:szCs w:val="22"/>
        </w:rPr>
        <w:t>14-gauge</w:t>
      </w:r>
      <w:r w:rsidRPr="00760692">
        <w:rPr>
          <w:rFonts w:ascii="Arial" w:hAnsi="Arial" w:cs="Arial"/>
          <w:color w:val="000000"/>
          <w:spacing w:val="0"/>
          <w:szCs w:val="22"/>
        </w:rPr>
        <w:t xml:space="preserve"> wire, electrical tape, and some solder. I ran into some old co-workers too (I used to work there) which was nice. I plan on wiring everything together soon, so I needed the </w:t>
      </w:r>
      <w:r w:rsidRPr="00760692">
        <w:rPr>
          <w:rFonts w:ascii="Arial" w:hAnsi="Arial" w:cs="Arial"/>
          <w:color w:val="000000"/>
          <w:spacing w:val="0"/>
          <w:szCs w:val="22"/>
        </w:rPr>
        <w:t>supplies,</w:t>
      </w:r>
      <w:r w:rsidRPr="00760692">
        <w:rPr>
          <w:rFonts w:ascii="Arial" w:hAnsi="Arial" w:cs="Arial"/>
          <w:color w:val="000000"/>
          <w:spacing w:val="0"/>
          <w:szCs w:val="22"/>
        </w:rPr>
        <w:t xml:space="preserve"> and I figured I might as well go today. </w:t>
      </w:r>
    </w:p>
    <w:p w14:paraId="66402133" w14:textId="77777777" w:rsidR="00760692" w:rsidRPr="00760692" w:rsidRDefault="00760692" w:rsidP="00760692">
      <w:pPr>
        <w:rPr>
          <w:rFonts w:ascii="Times New Roman" w:hAnsi="Times New Roman"/>
          <w:spacing w:val="0"/>
          <w:sz w:val="24"/>
          <w:szCs w:val="24"/>
        </w:rPr>
      </w:pPr>
    </w:p>
    <w:p w14:paraId="7CF39F9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2/15/2023</w:t>
      </w:r>
    </w:p>
    <w:p w14:paraId="293EE6F6" w14:textId="14B954DB"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Today I finally wired all of the components together. The main thing was connecting the power cord plug to the power supply. I had to get that thick </w:t>
      </w:r>
      <w:r w:rsidRPr="00760692">
        <w:rPr>
          <w:rFonts w:ascii="Arial" w:hAnsi="Arial" w:cs="Arial"/>
          <w:color w:val="000000"/>
          <w:spacing w:val="0"/>
          <w:szCs w:val="22"/>
        </w:rPr>
        <w:t>14-gauge</w:t>
      </w:r>
      <w:r w:rsidRPr="00760692">
        <w:rPr>
          <w:rFonts w:ascii="Arial" w:hAnsi="Arial" w:cs="Arial"/>
          <w:color w:val="000000"/>
          <w:spacing w:val="0"/>
          <w:szCs w:val="22"/>
        </w:rPr>
        <w:t xml:space="preserve"> wire in order to not burn the connection that I was hooking up because of the high power draw. </w:t>
      </w:r>
      <w:r w:rsidRPr="00760692">
        <w:rPr>
          <w:rFonts w:ascii="Arial" w:hAnsi="Arial" w:cs="Arial"/>
          <w:color w:val="000000"/>
          <w:spacing w:val="0"/>
          <w:szCs w:val="22"/>
        </w:rPr>
        <w:t>First,</w:t>
      </w:r>
      <w:r w:rsidRPr="00760692">
        <w:rPr>
          <w:rFonts w:ascii="Arial" w:hAnsi="Arial" w:cs="Arial"/>
          <w:color w:val="000000"/>
          <w:spacing w:val="0"/>
          <w:szCs w:val="22"/>
        </w:rPr>
        <w:t xml:space="preserve"> I cut the 14 AWG wire to short lengths and got a pair of wire strippers to create a nice connection. Then I wrapped the wire around the plug’s connections and soldered them together. I did a “tug” test to make sure they had a good connection. Then I plugged it into the wall and got a multimeter to test the output. I got good measurements and since the power supply has a variable voltage, I was able to adjust the output voltage and measure it with the digital multimeter in the lab to confirm the onboard 7 segment display was accurate (which it was). After that I hooked up the positive and negative output terminals of the power supply to the VCC and GND of the stepper motor drivers. This is what gives the motors enough juice to run properly. I packed everything up and took it home where I finished connecting the 5V logic levels of the stepper driver to the level shifter</w:t>
      </w:r>
    </w:p>
    <w:p w14:paraId="6D2F2356" w14:textId="77777777" w:rsidR="00760692" w:rsidRPr="00760692" w:rsidRDefault="00760692" w:rsidP="00760692">
      <w:pPr>
        <w:rPr>
          <w:rFonts w:ascii="Times New Roman" w:hAnsi="Times New Roman"/>
          <w:spacing w:val="0"/>
          <w:sz w:val="24"/>
          <w:szCs w:val="24"/>
        </w:rPr>
      </w:pPr>
    </w:p>
    <w:p w14:paraId="446B8E6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2/16/2023</w:t>
      </w:r>
    </w:p>
    <w:p w14:paraId="6D420E0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This morning I hooked up the level shifter to the 3.3V Raspberry Pi end and started measuring voltages with a handheld digital multimeter. My measurements should be 3.3V for the input and 5V for the output of the level shifter, but I was reading 3.3V input and 2.5V output. I’m not sure what happened. I ran out of time to work on it because I had to get to class, so I will continue to work on it probably later tonight or tomorrow.</w:t>
      </w:r>
    </w:p>
    <w:p w14:paraId="5A083181" w14:textId="77777777" w:rsidR="00760692" w:rsidRPr="00760692" w:rsidRDefault="00760692" w:rsidP="00760692">
      <w:pPr>
        <w:rPr>
          <w:rFonts w:ascii="Times New Roman" w:hAnsi="Times New Roman"/>
          <w:spacing w:val="0"/>
          <w:sz w:val="24"/>
          <w:szCs w:val="24"/>
        </w:rPr>
      </w:pPr>
    </w:p>
    <w:p w14:paraId="0760172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2/18/2023</w:t>
      </w:r>
    </w:p>
    <w:p w14:paraId="0C640ABC"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turned in my draft report for the project. I didn’t really change too much, but mostly added and updated things in it.</w:t>
      </w:r>
    </w:p>
    <w:p w14:paraId="69706949" w14:textId="77777777" w:rsidR="00760692" w:rsidRPr="00760692" w:rsidRDefault="00760692" w:rsidP="00760692">
      <w:pPr>
        <w:rPr>
          <w:rFonts w:ascii="Times New Roman" w:hAnsi="Times New Roman"/>
          <w:spacing w:val="0"/>
          <w:sz w:val="24"/>
          <w:szCs w:val="24"/>
        </w:rPr>
      </w:pPr>
    </w:p>
    <w:p w14:paraId="1883F940"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2/21/2023.</w:t>
      </w:r>
    </w:p>
    <w:p w14:paraId="19FDDD0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Next week is the design review presentation and I am really hoping I can get it in shape in time.</w:t>
      </w:r>
    </w:p>
    <w:p w14:paraId="3B1501AD" w14:textId="77777777" w:rsidR="00760692" w:rsidRPr="00760692" w:rsidRDefault="00760692" w:rsidP="00760692">
      <w:pPr>
        <w:rPr>
          <w:rFonts w:ascii="Times New Roman" w:hAnsi="Times New Roman"/>
          <w:spacing w:val="0"/>
          <w:sz w:val="24"/>
          <w:szCs w:val="24"/>
        </w:rPr>
      </w:pPr>
    </w:p>
    <w:p w14:paraId="2FEE232A"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2/22/2023</w:t>
      </w:r>
    </w:p>
    <w:p w14:paraId="5DC7C98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My level shifters aren’t working how I thought they would, I might have to find an alternative. They aren’t shifting the 3.3 to 5V, it doesn’t make much sense. I am following the documentation of the chip perfectly. </w:t>
      </w:r>
    </w:p>
    <w:p w14:paraId="548A9CD3" w14:textId="77777777" w:rsidR="00760692" w:rsidRPr="00760692" w:rsidRDefault="00760692" w:rsidP="00760692">
      <w:pPr>
        <w:rPr>
          <w:rFonts w:ascii="Times New Roman" w:hAnsi="Times New Roman"/>
          <w:spacing w:val="0"/>
          <w:sz w:val="24"/>
          <w:szCs w:val="24"/>
        </w:rPr>
      </w:pPr>
    </w:p>
    <w:p w14:paraId="64AF3C9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2/23/2023</w:t>
      </w:r>
    </w:p>
    <w:p w14:paraId="31B55DC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found someone that used 2222NPN transistors to use 3.3v to drive the logic between 5V and </w:t>
      </w:r>
      <w:proofErr w:type="spellStart"/>
      <w:r w:rsidRPr="00760692">
        <w:rPr>
          <w:rFonts w:ascii="Arial" w:hAnsi="Arial" w:cs="Arial"/>
          <w:color w:val="000000"/>
          <w:spacing w:val="0"/>
          <w:szCs w:val="22"/>
        </w:rPr>
        <w:t>gnd</w:t>
      </w:r>
      <w:proofErr w:type="spellEnd"/>
      <w:r w:rsidRPr="00760692">
        <w:rPr>
          <w:rFonts w:ascii="Arial" w:hAnsi="Arial" w:cs="Arial"/>
          <w:color w:val="000000"/>
          <w:spacing w:val="0"/>
          <w:szCs w:val="22"/>
        </w:rPr>
        <w:t xml:space="preserve"> to the driver. I have some laying around so I might try that. -Update I tried </w:t>
      </w:r>
      <w:proofErr w:type="gramStart"/>
      <w:r w:rsidRPr="00760692">
        <w:rPr>
          <w:rFonts w:ascii="Arial" w:hAnsi="Arial" w:cs="Arial"/>
          <w:color w:val="000000"/>
          <w:spacing w:val="0"/>
          <w:szCs w:val="22"/>
        </w:rPr>
        <w:t>it</w:t>
      </w:r>
      <w:proofErr w:type="gramEnd"/>
      <w:r w:rsidRPr="00760692">
        <w:rPr>
          <w:rFonts w:ascii="Arial" w:hAnsi="Arial" w:cs="Arial"/>
          <w:color w:val="000000"/>
          <w:spacing w:val="0"/>
          <w:szCs w:val="22"/>
        </w:rPr>
        <w:t xml:space="preserve"> and it works great! No need for the logic level converters anymore! I will need to solder this cause it’s pretty </w:t>
      </w:r>
      <w:proofErr w:type="spellStart"/>
      <w:r w:rsidRPr="00760692">
        <w:rPr>
          <w:rFonts w:ascii="Arial" w:hAnsi="Arial" w:cs="Arial"/>
          <w:color w:val="000000"/>
          <w:spacing w:val="0"/>
          <w:szCs w:val="22"/>
        </w:rPr>
        <w:t>loosey</w:t>
      </w:r>
      <w:proofErr w:type="spellEnd"/>
      <w:r w:rsidRPr="00760692">
        <w:rPr>
          <w:rFonts w:ascii="Arial" w:hAnsi="Arial" w:cs="Arial"/>
          <w:color w:val="000000"/>
          <w:spacing w:val="0"/>
          <w:szCs w:val="22"/>
        </w:rPr>
        <w:t xml:space="preserve"> goosey on the breadboard.</w:t>
      </w:r>
    </w:p>
    <w:p w14:paraId="400EB062" w14:textId="77777777" w:rsidR="00760692" w:rsidRPr="00760692" w:rsidRDefault="00760692" w:rsidP="00760692">
      <w:pPr>
        <w:rPr>
          <w:rFonts w:ascii="Times New Roman" w:hAnsi="Times New Roman"/>
          <w:spacing w:val="0"/>
          <w:sz w:val="24"/>
          <w:szCs w:val="24"/>
        </w:rPr>
      </w:pPr>
    </w:p>
    <w:p w14:paraId="0E916D8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2/25/2023</w:t>
      </w:r>
    </w:p>
    <w:p w14:paraId="7C23AA4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hooked up all the motors and pulleys and it works! My code is really basic right now, it only moves back and forth, but soon I will add some way to control it. The belt seems pretty </w:t>
      </w:r>
      <w:proofErr w:type="gramStart"/>
      <w:r w:rsidRPr="00760692">
        <w:rPr>
          <w:rFonts w:ascii="Arial" w:hAnsi="Arial" w:cs="Arial"/>
          <w:color w:val="000000"/>
          <w:spacing w:val="0"/>
          <w:szCs w:val="22"/>
        </w:rPr>
        <w:t>spongy</w:t>
      </w:r>
      <w:proofErr w:type="gramEnd"/>
      <w:r w:rsidRPr="00760692">
        <w:rPr>
          <w:rFonts w:ascii="Arial" w:hAnsi="Arial" w:cs="Arial"/>
          <w:color w:val="000000"/>
          <w:spacing w:val="0"/>
          <w:szCs w:val="22"/>
        </w:rPr>
        <w:t xml:space="preserve"> and it isn’t as tight as I’d hoped. It seems to be slipping pretty often. I think the pulleys are too small so they can’t get much mechanical advantage to turn the heavy scope. It is easy to move when it’s balanced, but it has a lot of mass, so switching directions makes the belt slip.</w:t>
      </w:r>
    </w:p>
    <w:p w14:paraId="7F488EFA" w14:textId="77777777" w:rsidR="00760692" w:rsidRPr="00760692" w:rsidRDefault="00760692" w:rsidP="00760692">
      <w:pPr>
        <w:rPr>
          <w:rFonts w:ascii="Times New Roman" w:hAnsi="Times New Roman"/>
          <w:spacing w:val="0"/>
          <w:sz w:val="24"/>
          <w:szCs w:val="24"/>
        </w:rPr>
      </w:pPr>
    </w:p>
    <w:p w14:paraId="1DA212B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2/26/2023</w:t>
      </w:r>
    </w:p>
    <w:p w14:paraId="6DB4E71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I’m considering using this chain I have from a VEX robotics kit. It’s high strength plastic, and it is said to hold 50 lbs. I don’t have any large gears right now, but I might be able to print some. I know I’ve done that in the past and it worked pretty </w:t>
      </w:r>
      <w:proofErr w:type="gramStart"/>
      <w:r w:rsidRPr="00760692">
        <w:rPr>
          <w:rFonts w:ascii="Arial" w:hAnsi="Arial" w:cs="Arial"/>
          <w:color w:val="000000"/>
          <w:spacing w:val="0"/>
          <w:szCs w:val="22"/>
        </w:rPr>
        <w:t>good</w:t>
      </w:r>
      <w:proofErr w:type="gramEnd"/>
      <w:r w:rsidRPr="00760692">
        <w:rPr>
          <w:rFonts w:ascii="Arial" w:hAnsi="Arial" w:cs="Arial"/>
          <w:color w:val="000000"/>
          <w:spacing w:val="0"/>
          <w:szCs w:val="22"/>
        </w:rPr>
        <w:t>. The CAD files are on VEX’s website so I could download them and modify them to fit my mounting hole for the base and rocker wheel.</w:t>
      </w:r>
    </w:p>
    <w:p w14:paraId="50128425" w14:textId="119948CA" w:rsidR="00760692" w:rsidRPr="00760692" w:rsidRDefault="00760692" w:rsidP="00760692">
      <w:pPr>
        <w:rPr>
          <w:rFonts w:ascii="Times New Roman" w:hAnsi="Times New Roman"/>
          <w:spacing w:val="0"/>
          <w:sz w:val="24"/>
          <w:szCs w:val="24"/>
        </w:rPr>
      </w:pPr>
    </w:p>
    <w:p w14:paraId="7164662A" w14:textId="27DCA8C0"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2/27/2023</w:t>
      </w:r>
    </w:p>
    <w:p w14:paraId="0F8FF3C1" w14:textId="57429215" w:rsidR="00760692" w:rsidRPr="00760692" w:rsidRDefault="00760692" w:rsidP="00760692">
      <w:pPr>
        <w:rPr>
          <w:rFonts w:ascii="Times New Roman" w:hAnsi="Times New Roman"/>
          <w:spacing w:val="0"/>
          <w:sz w:val="24"/>
          <w:szCs w:val="24"/>
        </w:rPr>
      </w:pPr>
      <w:r w:rsidRPr="00760692">
        <w:rPr>
          <w:rFonts w:ascii="Arial" w:hAnsi="Arial" w:cs="Arial"/>
          <w:noProof/>
          <w:color w:val="000000"/>
          <w:spacing w:val="0"/>
          <w:szCs w:val="22"/>
          <w:bdr w:val="none" w:sz="0" w:space="0" w:color="auto" w:frame="1"/>
        </w:rPr>
        <w:drawing>
          <wp:anchor distT="0" distB="0" distL="114300" distR="114300" simplePos="0" relativeHeight="251658240" behindDoc="0" locked="0" layoutInCell="1" allowOverlap="1" wp14:anchorId="271963D8" wp14:editId="2FE15B2E">
            <wp:simplePos x="0" y="0"/>
            <wp:positionH relativeFrom="column">
              <wp:posOffset>73025</wp:posOffset>
            </wp:positionH>
            <wp:positionV relativeFrom="paragraph">
              <wp:posOffset>264795</wp:posOffset>
            </wp:positionV>
            <wp:extent cx="3895725" cy="2921635"/>
            <wp:effectExtent l="0" t="0" r="9525" b="0"/>
            <wp:wrapTopAndBottom/>
            <wp:docPr id="2" name="Picture 2" descr="A picture containing outdoor, sky, car,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sky, car, sn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725" cy="2921635"/>
                    </a:xfrm>
                    <a:prstGeom prst="rect">
                      <a:avLst/>
                    </a:prstGeom>
                    <a:noFill/>
                    <a:ln>
                      <a:noFill/>
                    </a:ln>
                  </pic:spPr>
                </pic:pic>
              </a:graphicData>
            </a:graphic>
          </wp:anchor>
        </w:drawing>
      </w:r>
      <w:r w:rsidRPr="00760692">
        <w:rPr>
          <w:rFonts w:ascii="Arial" w:hAnsi="Arial" w:cs="Arial"/>
          <w:color w:val="000000"/>
          <w:spacing w:val="0"/>
          <w:szCs w:val="22"/>
        </w:rPr>
        <w:t xml:space="preserve">Got into car </w:t>
      </w:r>
      <w:r w:rsidRPr="00760692">
        <w:rPr>
          <w:rFonts w:ascii="Arial" w:hAnsi="Arial" w:cs="Arial"/>
          <w:color w:val="000000"/>
          <w:spacing w:val="0"/>
          <w:szCs w:val="22"/>
        </w:rPr>
        <w:t>accident.</w:t>
      </w:r>
    </w:p>
    <w:p w14:paraId="2086DCA0" w14:textId="3BB80A66" w:rsidR="00760692" w:rsidRPr="00760692" w:rsidRDefault="00760692" w:rsidP="00760692">
      <w:pPr>
        <w:rPr>
          <w:rFonts w:ascii="Times New Roman" w:hAnsi="Times New Roman"/>
          <w:spacing w:val="0"/>
          <w:sz w:val="24"/>
          <w:szCs w:val="24"/>
        </w:rPr>
      </w:pPr>
    </w:p>
    <w:p w14:paraId="70CAB1BA"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3/9/2023</w:t>
      </w:r>
    </w:p>
    <w:p w14:paraId="2B1110FA" w14:textId="435E0D1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3D printed a wheel for the chain </w:t>
      </w:r>
      <w:r w:rsidRPr="00760692">
        <w:rPr>
          <w:rFonts w:ascii="Arial" w:hAnsi="Arial" w:cs="Arial"/>
          <w:color w:val="000000"/>
          <w:spacing w:val="0"/>
          <w:szCs w:val="22"/>
        </w:rPr>
        <w:t>drive,</w:t>
      </w:r>
      <w:r w:rsidRPr="00760692">
        <w:rPr>
          <w:rFonts w:ascii="Arial" w:hAnsi="Arial" w:cs="Arial"/>
          <w:color w:val="000000"/>
          <w:spacing w:val="0"/>
          <w:szCs w:val="22"/>
        </w:rPr>
        <w:t xml:space="preserve"> and it seems to have turned out ok. The chain </w:t>
      </w:r>
      <w:r w:rsidRPr="00760692">
        <w:rPr>
          <w:rFonts w:ascii="Arial" w:hAnsi="Arial" w:cs="Arial"/>
          <w:color w:val="000000"/>
          <w:spacing w:val="0"/>
          <w:szCs w:val="22"/>
        </w:rPr>
        <w:t>kind of</w:t>
      </w:r>
      <w:r w:rsidRPr="00760692">
        <w:rPr>
          <w:rFonts w:ascii="Arial" w:hAnsi="Arial" w:cs="Arial"/>
          <w:color w:val="000000"/>
          <w:spacing w:val="0"/>
          <w:szCs w:val="22"/>
        </w:rPr>
        <w:t xml:space="preserve"> pops off of it, but with enough tension, I think it should hold fine. Definitely won’t have the slippage issue. </w:t>
      </w:r>
    </w:p>
    <w:p w14:paraId="48C50995" w14:textId="77777777" w:rsidR="00760692" w:rsidRPr="00760692" w:rsidRDefault="00760692" w:rsidP="00760692">
      <w:pPr>
        <w:rPr>
          <w:rFonts w:ascii="Times New Roman" w:hAnsi="Times New Roman"/>
          <w:spacing w:val="0"/>
          <w:sz w:val="24"/>
          <w:szCs w:val="24"/>
        </w:rPr>
      </w:pPr>
    </w:p>
    <w:p w14:paraId="4A0D6CE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3/10/2023</w:t>
      </w:r>
    </w:p>
    <w:p w14:paraId="0017903F" w14:textId="2D7E94F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My printer got all </w:t>
      </w:r>
      <w:proofErr w:type="spellStart"/>
      <w:r w:rsidRPr="00760692">
        <w:rPr>
          <w:rFonts w:ascii="Arial" w:hAnsi="Arial" w:cs="Arial"/>
          <w:color w:val="000000"/>
          <w:spacing w:val="0"/>
          <w:szCs w:val="22"/>
        </w:rPr>
        <w:t>gunked</w:t>
      </w:r>
      <w:proofErr w:type="spellEnd"/>
      <w:r w:rsidRPr="00760692">
        <w:rPr>
          <w:rFonts w:ascii="Arial" w:hAnsi="Arial" w:cs="Arial"/>
          <w:color w:val="000000"/>
          <w:spacing w:val="0"/>
          <w:szCs w:val="22"/>
        </w:rPr>
        <w:t xml:space="preserve"> up and I can’t seem to get it clean enough. Every print </w:t>
      </w:r>
      <w:r w:rsidRPr="00760692">
        <w:rPr>
          <w:rFonts w:ascii="Arial" w:hAnsi="Arial" w:cs="Arial"/>
          <w:color w:val="000000"/>
          <w:spacing w:val="0"/>
          <w:szCs w:val="22"/>
        </w:rPr>
        <w:t>turn</w:t>
      </w:r>
      <w:r w:rsidRPr="00760692">
        <w:rPr>
          <w:rFonts w:ascii="Arial" w:hAnsi="Arial" w:cs="Arial"/>
          <w:color w:val="000000"/>
          <w:spacing w:val="0"/>
          <w:szCs w:val="22"/>
        </w:rPr>
        <w:t xml:space="preserve"> into a glob of melted plastic now. I asked a friend who has a 3D printer to print off the last gear for me so hopefully I can finish in time.</w:t>
      </w:r>
    </w:p>
    <w:p w14:paraId="23056873" w14:textId="77777777" w:rsidR="00760692" w:rsidRPr="00760692" w:rsidRDefault="00760692" w:rsidP="00760692">
      <w:pPr>
        <w:rPr>
          <w:rFonts w:ascii="Times New Roman" w:hAnsi="Times New Roman"/>
          <w:spacing w:val="0"/>
          <w:sz w:val="24"/>
          <w:szCs w:val="24"/>
        </w:rPr>
      </w:pPr>
    </w:p>
    <w:p w14:paraId="2184DA0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3/13/2023</w:t>
      </w:r>
    </w:p>
    <w:p w14:paraId="00ACDBE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got everything together, now to start working on the code! I think I am going to start on the sidereal time code because it seems pretty important to the whole operation of the telescope.</w:t>
      </w:r>
    </w:p>
    <w:p w14:paraId="027D81A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got a GMT / UTC clock working but I’m having problems with the conversion to sidereal time.</w:t>
      </w:r>
    </w:p>
    <w:p w14:paraId="23E33E0F" w14:textId="77777777" w:rsidR="00760692" w:rsidRPr="00760692" w:rsidRDefault="00760692" w:rsidP="00760692">
      <w:pPr>
        <w:rPr>
          <w:rFonts w:ascii="Times New Roman" w:hAnsi="Times New Roman"/>
          <w:spacing w:val="0"/>
          <w:sz w:val="24"/>
          <w:szCs w:val="24"/>
        </w:rPr>
      </w:pPr>
    </w:p>
    <w:p w14:paraId="5FD07D6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3/15/2023</w:t>
      </w:r>
    </w:p>
    <w:p w14:paraId="71889C30" w14:textId="2E20FDA7" w:rsidR="00760692" w:rsidRDefault="00760692">
      <w:pPr>
        <w:rPr>
          <w:rFonts w:ascii="Times New Roman" w:hAnsi="Times New Roman"/>
          <w:spacing w:val="0"/>
          <w:sz w:val="24"/>
          <w:szCs w:val="24"/>
        </w:rPr>
      </w:pPr>
      <w:r w:rsidRPr="00760692">
        <w:rPr>
          <w:rFonts w:ascii="Arial" w:hAnsi="Arial" w:cs="Arial"/>
          <w:color w:val="000000"/>
          <w:spacing w:val="0"/>
          <w:szCs w:val="22"/>
        </w:rPr>
        <w:t xml:space="preserve">I fixed a problem in my </w:t>
      </w:r>
      <w:r w:rsidRPr="00760692">
        <w:rPr>
          <w:rFonts w:ascii="Arial" w:hAnsi="Arial" w:cs="Arial"/>
          <w:color w:val="000000"/>
          <w:spacing w:val="0"/>
          <w:szCs w:val="22"/>
        </w:rPr>
        <w:t>Julian</w:t>
      </w:r>
      <w:r w:rsidRPr="00760692">
        <w:rPr>
          <w:rFonts w:ascii="Arial" w:hAnsi="Arial" w:cs="Arial"/>
          <w:color w:val="000000"/>
          <w:spacing w:val="0"/>
          <w:szCs w:val="22"/>
        </w:rPr>
        <w:t xml:space="preserve"> date function, now it correctly outputs the “continuous count of days and fractions since noon Universal Time on January 1, 4713 BC”. </w:t>
      </w:r>
      <w:r w:rsidRPr="00760692">
        <w:rPr>
          <w:rFonts w:ascii="Arial" w:hAnsi="Arial" w:cs="Arial"/>
          <w:color w:val="000000"/>
          <w:spacing w:val="0"/>
          <w:szCs w:val="22"/>
        </w:rPr>
        <w:t>Also,</w:t>
      </w:r>
      <w:r w:rsidRPr="00760692">
        <w:rPr>
          <w:rFonts w:ascii="Arial" w:hAnsi="Arial" w:cs="Arial"/>
          <w:color w:val="000000"/>
          <w:spacing w:val="0"/>
          <w:szCs w:val="22"/>
        </w:rPr>
        <w:t xml:space="preserve"> I made all of my functions static so I don’t have to instantiate an actual instance of the class to use the utility functions. I added a few functions to calculate the Earth Rotation Angle (ERA) and they seem to agree with each other. One is much faster though, so I will probably go with that one.</w:t>
      </w:r>
    </w:p>
    <w:p w14:paraId="31CF1A48" w14:textId="77777777" w:rsidR="00760692" w:rsidRPr="00760692" w:rsidRDefault="00760692" w:rsidP="00760692">
      <w:pPr>
        <w:rPr>
          <w:rFonts w:ascii="Times New Roman" w:hAnsi="Times New Roman"/>
          <w:spacing w:val="0"/>
          <w:sz w:val="24"/>
          <w:szCs w:val="24"/>
        </w:rPr>
      </w:pPr>
    </w:p>
    <w:p w14:paraId="20DCD7CC"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3/16/2023</w:t>
      </w:r>
    </w:p>
    <w:p w14:paraId="534F7869" w14:textId="680CA8DC"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finally got my local sidereal time working and it’s accurate! I’m so happy that it precisely matches what </w:t>
      </w:r>
      <w:proofErr w:type="spellStart"/>
      <w:r w:rsidRPr="00760692">
        <w:rPr>
          <w:rFonts w:ascii="Arial" w:hAnsi="Arial" w:cs="Arial"/>
          <w:color w:val="000000"/>
          <w:spacing w:val="0"/>
          <w:szCs w:val="22"/>
        </w:rPr>
        <w:t>stellarium</w:t>
      </w:r>
      <w:proofErr w:type="spellEnd"/>
      <w:r w:rsidRPr="00760692">
        <w:rPr>
          <w:rFonts w:ascii="Arial" w:hAnsi="Arial" w:cs="Arial"/>
          <w:color w:val="000000"/>
          <w:spacing w:val="0"/>
          <w:szCs w:val="22"/>
        </w:rPr>
        <w:t xml:space="preserve"> shows. This should make things easier and more accurate going forward. I started working on and completed my Alt/Az calculation function too! Now if I know my </w:t>
      </w:r>
      <w:r w:rsidRPr="00760692">
        <w:rPr>
          <w:rFonts w:ascii="Arial" w:hAnsi="Arial" w:cs="Arial"/>
          <w:color w:val="000000"/>
          <w:spacing w:val="0"/>
          <w:szCs w:val="22"/>
        </w:rPr>
        <w:t>location and</w:t>
      </w:r>
      <w:r w:rsidRPr="00760692">
        <w:rPr>
          <w:rFonts w:ascii="Arial" w:hAnsi="Arial" w:cs="Arial"/>
          <w:color w:val="000000"/>
          <w:spacing w:val="0"/>
          <w:szCs w:val="22"/>
        </w:rPr>
        <w:t xml:space="preserve"> know a star or object's location in the sky, I can calculate where I need to point the telescope! I still need to connect that location to a function that actually moves the telescope however, but for now this is great progress.</w:t>
      </w:r>
    </w:p>
    <w:p w14:paraId="2ACB430A" w14:textId="77777777" w:rsidR="00760692" w:rsidRPr="00760692" w:rsidRDefault="00760692" w:rsidP="00760692">
      <w:pPr>
        <w:rPr>
          <w:rFonts w:ascii="Times New Roman" w:hAnsi="Times New Roman"/>
          <w:spacing w:val="0"/>
          <w:sz w:val="24"/>
          <w:szCs w:val="24"/>
        </w:rPr>
      </w:pPr>
    </w:p>
    <w:p w14:paraId="52D7A9E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3/17/2023</w:t>
      </w:r>
    </w:p>
    <w:p w14:paraId="6D89242B" w14:textId="69F5B18E"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painted the side of the telescope mount and put some finishing touches on it. I also ordered my electronic housing which should come in soon. It will be able to comfortably hold all of my electronics and keep them safe from water. My work agreement meeting is today so I will probably be done working on it for the term.</w:t>
      </w:r>
    </w:p>
    <w:p w14:paraId="6E293599" w14:textId="1C37F245" w:rsidR="00696B14" w:rsidRPr="00E36BBF" w:rsidRDefault="00696B14" w:rsidP="00E36BBF">
      <w:pPr>
        <w:shd w:val="clear" w:color="auto" w:fill="FFFFFF"/>
        <w:rPr>
          <w:rFonts w:ascii="Times New Roman" w:hAnsi="Times New Roman"/>
          <w:spacing w:val="0"/>
          <w:sz w:val="24"/>
          <w:szCs w:val="24"/>
        </w:rPr>
      </w:pPr>
    </w:p>
    <w:sectPr w:rsidR="00696B14" w:rsidRPr="00E36BBF" w:rsidSect="004A6DCE">
      <w:footerReference w:type="even" r:id="rId10"/>
      <w:footerReference w:type="default" r:id="rId1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0EFC" w14:textId="77777777" w:rsidR="00F468DA" w:rsidRDefault="00F468DA">
      <w:r>
        <w:separator/>
      </w:r>
    </w:p>
  </w:endnote>
  <w:endnote w:type="continuationSeparator" w:id="0">
    <w:p w14:paraId="60E2EDDC" w14:textId="77777777" w:rsidR="00F468DA" w:rsidRDefault="00F4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40DE"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00215ECB" w14:textId="77777777" w:rsidR="00E0003B" w:rsidRDefault="00E0003B">
    <w:pPr>
      <w:pStyle w:val="Footer"/>
    </w:pPr>
  </w:p>
  <w:p w14:paraId="1B3E3291"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0B3D"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88D6" w14:textId="77777777" w:rsidR="00F468DA" w:rsidRDefault="00F468DA">
      <w:r>
        <w:separator/>
      </w:r>
    </w:p>
  </w:footnote>
  <w:footnote w:type="continuationSeparator" w:id="0">
    <w:p w14:paraId="035A4699" w14:textId="77777777" w:rsidR="00F468DA" w:rsidRDefault="00F46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7112489"/>
    <w:multiLevelType w:val="multilevel"/>
    <w:tmpl w:val="881A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76E84"/>
    <w:multiLevelType w:val="hybridMultilevel"/>
    <w:tmpl w:val="FB0ED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C82415"/>
    <w:multiLevelType w:val="hybridMultilevel"/>
    <w:tmpl w:val="D66C6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16cid:durableId="1696924798">
    <w:abstractNumId w:val="14"/>
  </w:num>
  <w:num w:numId="2" w16cid:durableId="1489446018">
    <w:abstractNumId w:val="13"/>
  </w:num>
  <w:num w:numId="3" w16cid:durableId="1984504804">
    <w:abstractNumId w:val="9"/>
  </w:num>
  <w:num w:numId="4" w16cid:durableId="1469280831">
    <w:abstractNumId w:val="7"/>
  </w:num>
  <w:num w:numId="5" w16cid:durableId="346520478">
    <w:abstractNumId w:val="6"/>
  </w:num>
  <w:num w:numId="6" w16cid:durableId="1633051078">
    <w:abstractNumId w:val="5"/>
  </w:num>
  <w:num w:numId="7" w16cid:durableId="1474912004">
    <w:abstractNumId w:val="4"/>
  </w:num>
  <w:num w:numId="8" w16cid:durableId="1732997734">
    <w:abstractNumId w:val="8"/>
  </w:num>
  <w:num w:numId="9" w16cid:durableId="1987782776">
    <w:abstractNumId w:val="3"/>
  </w:num>
  <w:num w:numId="10" w16cid:durableId="1119759535">
    <w:abstractNumId w:val="2"/>
  </w:num>
  <w:num w:numId="11" w16cid:durableId="143619766">
    <w:abstractNumId w:val="1"/>
  </w:num>
  <w:num w:numId="12" w16cid:durableId="62530016">
    <w:abstractNumId w:val="0"/>
  </w:num>
  <w:num w:numId="13" w16cid:durableId="1105808437">
    <w:abstractNumId w:val="12"/>
  </w:num>
  <w:num w:numId="14" w16cid:durableId="359359497">
    <w:abstractNumId w:val="11"/>
  </w:num>
  <w:num w:numId="15" w16cid:durableId="386955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812"/>
    <w:rsid w:val="002C6C76"/>
    <w:rsid w:val="002D20B9"/>
    <w:rsid w:val="004A6DCE"/>
    <w:rsid w:val="004F2030"/>
    <w:rsid w:val="00696B14"/>
    <w:rsid w:val="00760692"/>
    <w:rsid w:val="007C0371"/>
    <w:rsid w:val="00831CDE"/>
    <w:rsid w:val="0088185F"/>
    <w:rsid w:val="008C36A6"/>
    <w:rsid w:val="00A93E93"/>
    <w:rsid w:val="00AC264F"/>
    <w:rsid w:val="00D26812"/>
    <w:rsid w:val="00D451C8"/>
    <w:rsid w:val="00D80AF0"/>
    <w:rsid w:val="00DD4896"/>
    <w:rsid w:val="00E0003B"/>
    <w:rsid w:val="00E36BBF"/>
    <w:rsid w:val="00E442BF"/>
    <w:rsid w:val="00F4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5BB34"/>
  <w15:docId w15:val="{10067D68-5E7A-4DFE-8CE8-8D558375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paragraph" w:styleId="NormalWeb">
    <w:name w:val="Normal (Web)"/>
    <w:basedOn w:val="Normal"/>
    <w:uiPriority w:val="99"/>
    <w:semiHidden/>
    <w:unhideWhenUsed/>
    <w:rsid w:val="00760692"/>
    <w:pPr>
      <w:spacing w:before="100" w:beforeAutospacing="1" w:after="100" w:afterAutospacing="1"/>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8136">
      <w:bodyDiv w:val="1"/>
      <w:marLeft w:val="0"/>
      <w:marRight w:val="0"/>
      <w:marTop w:val="0"/>
      <w:marBottom w:val="0"/>
      <w:divBdr>
        <w:top w:val="none" w:sz="0" w:space="0" w:color="auto"/>
        <w:left w:val="none" w:sz="0" w:space="0" w:color="auto"/>
        <w:bottom w:val="none" w:sz="0" w:space="0" w:color="auto"/>
        <w:right w:val="none" w:sz="0" w:space="0" w:color="auto"/>
      </w:divBdr>
    </w:div>
    <w:div w:id="744381733">
      <w:bodyDiv w:val="1"/>
      <w:marLeft w:val="0"/>
      <w:marRight w:val="0"/>
      <w:marTop w:val="0"/>
      <w:marBottom w:val="0"/>
      <w:divBdr>
        <w:top w:val="none" w:sz="0" w:space="0" w:color="auto"/>
        <w:left w:val="none" w:sz="0" w:space="0" w:color="auto"/>
        <w:bottom w:val="none" w:sz="0" w:space="0" w:color="auto"/>
        <w:right w:val="none" w:sz="0" w:space="0" w:color="auto"/>
      </w:divBdr>
      <w:divsChild>
        <w:div w:id="1746146193">
          <w:marLeft w:val="0"/>
          <w:marRight w:val="0"/>
          <w:marTop w:val="0"/>
          <w:marBottom w:val="0"/>
          <w:divBdr>
            <w:top w:val="none" w:sz="0" w:space="0" w:color="auto"/>
            <w:left w:val="none" w:sz="0" w:space="0" w:color="auto"/>
            <w:bottom w:val="none" w:sz="0" w:space="0" w:color="auto"/>
            <w:right w:val="none" w:sz="0" w:space="0" w:color="auto"/>
          </w:divBdr>
        </w:div>
      </w:divsChild>
    </w:div>
    <w:div w:id="10458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yn\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38E748D8349E89DC47DDEBA94ED75"/>
        <w:category>
          <w:name w:val="General"/>
          <w:gallery w:val="placeholder"/>
        </w:category>
        <w:types>
          <w:type w:val="bbPlcHdr"/>
        </w:types>
        <w:behaviors>
          <w:behavior w:val="content"/>
        </w:behaviors>
        <w:guid w:val="{23F70855-9429-45A9-821A-9F7C35D6475C}"/>
      </w:docPartPr>
      <w:docPartBody>
        <w:p w:rsidR="009565FF" w:rsidRDefault="009134E1">
          <w:pPr>
            <w:pStyle w:val="7DD38E748D8349E89DC47DDEBA94ED75"/>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E1"/>
    <w:rsid w:val="009134E1"/>
    <w:rsid w:val="009565FF"/>
    <w:rsid w:val="00CA37F3"/>
    <w:rsid w:val="00D509FE"/>
    <w:rsid w:val="00DB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D38E748D8349E89DC47DDEBA94ED75">
    <w:name w:val="7DD38E748D8349E89DC47DDEBA94E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10</TotalTime>
  <Pages>9</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Windows User</dc:creator>
  <cp:keywords/>
  <cp:lastModifiedBy>Nathan Wiley</cp:lastModifiedBy>
  <cp:revision>3</cp:revision>
  <dcterms:created xsi:type="dcterms:W3CDTF">2023-01-28T05:32:00Z</dcterms:created>
  <dcterms:modified xsi:type="dcterms:W3CDTF">2023-03-23T22:23:00Z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
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23BC" w14:textId="77777777"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7602"/>
      </w:tblGrid>
      <w:tr w:rsidR="004A6DCE" w14:paraId="1F7AEDFF" w14:textId="77777777" w:rsidTr="00D26812">
        <w:trPr>
          <w:cantSplit/>
          <w:trHeight w:val="432"/>
        </w:trPr>
        <w:tc>
          <w:tcPr>
            <w:tcW w:w="1153" w:type="dxa"/>
            <w:vAlign w:val="bottom"/>
          </w:tcPr>
          <w:p w14:paraId="4AD2E24D" w14:textId="77777777"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602" w:type="dxa"/>
            <w:vAlign w:val="bottom"/>
          </w:tcPr>
          <w:p w14:paraId="17407952" w14:textId="7A07B1D1" w:rsidR="004A6DCE" w:rsidRPr="00E0003B" w:rsidRDefault="001E72F0" w:rsidP="00D26812">
            <w:r>
              <w:t>Troy</w:t>
            </w:r>
            <w:r w:rsidR="00D26812">
              <w:t xml:space="preserve"> </w:t>
            </w:r>
            <w:proofErr w:type="spellStart"/>
            <w:r>
              <w:t>Scevers</w:t>
            </w:r>
            <w:proofErr w:type="spellEnd"/>
          </w:p>
        </w:tc>
      </w:tr>
      <w:tr w:rsidR="004A6DCE" w14:paraId="22E73B5F" w14:textId="77777777" w:rsidTr="00D26812">
        <w:trPr>
          <w:cantSplit/>
          <w:trHeight w:val="432"/>
        </w:trPr>
        <w:tc>
          <w:tcPr>
            <w:tcW w:w="1153" w:type="dxa"/>
            <w:vAlign w:val="bottom"/>
          </w:tcPr>
          <w:p w14:paraId="4A0913BF" w14:textId="77777777"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602" w:type="dxa"/>
            <w:vAlign w:val="bottom"/>
          </w:tcPr>
          <w:p w14:paraId="5947647F" w14:textId="57A4DAE7" w:rsidR="004A6DCE" w:rsidRPr="00E0003B" w:rsidRDefault="00DE59EB" w:rsidP="00D26812">
            <w:r>
              <w:t>Nathan Wiley</w:t>
            </w:r>
          </w:p>
        </w:tc>
      </w:tr>
      <w:tr w:rsidR="004A6DCE" w14:paraId="49612815" w14:textId="77777777" w:rsidTr="00D26812">
        <w:trPr>
          <w:cantSplit/>
          <w:trHeight w:val="432"/>
        </w:trPr>
        <w:tc>
          <w:tcPr>
            <w:tcW w:w="1153" w:type="dxa"/>
            <w:vAlign w:val="bottom"/>
          </w:tcPr>
          <w:p w14:paraId="1BDD802F" w14:textId="77777777"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7DD38E748D8349E89DC47DDEBA94ED75"/>
            </w:placeholder>
            <w:date w:fullDate="2022-10-14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602" w:type="dxa"/>
                <w:vAlign w:val="bottom"/>
              </w:tcPr>
              <w:p w14:paraId="1B8B484B" w14:textId="59E23A42" w:rsidR="004A6DCE" w:rsidRPr="00E0003B" w:rsidRDefault="002528E0" w:rsidP="00E0003B">
                <w:r>
                  <w:t xml:space="preserve">October </w:t>
                </w:r>
                <w:r w:rsidR="002A373C">
                  <w:t>14</w:t>
                </w:r>
                <w:r w:rsidR="00193C68">
                  <w:t>, 2022</w:t>
                </w:r>
              </w:p>
            </w:tc>
          </w:sdtContent>
        </w:sdt>
      </w:tr>
      <w:tr w:rsidR="004A6DCE" w14:paraId="50FA78C8" w14:textId="77777777" w:rsidTr="00D26812">
        <w:trPr>
          <w:cantSplit/>
          <w:trHeight w:val="432"/>
        </w:trPr>
        <w:tc>
          <w:tcPr>
            <w:tcW w:w="1153" w:type="dxa"/>
            <w:vAlign w:val="bottom"/>
          </w:tcPr>
          <w:p w14:paraId="2F4B885E" w14:textId="77777777"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602" w:type="dxa"/>
            <w:vAlign w:val="bottom"/>
          </w:tcPr>
          <w:p w14:paraId="7FBB56B6" w14:textId="33D3C9B9" w:rsidR="004A6DCE" w:rsidRPr="00E0003B" w:rsidRDefault="002528E0" w:rsidP="00E0003B">
            <w:r>
              <w:t xml:space="preserve">Memo </w:t>
            </w:r>
            <w:r w:rsidR="002A373C">
              <w:t>2</w:t>
            </w:r>
          </w:p>
        </w:tc>
      </w:tr>
      <w:tr w:rsidR="00E0003B" w14:paraId="7C660BDD" w14:textId="77777777" w:rsidTr="00D26812">
        <w:trPr>
          <w:cantSplit/>
          <w:trHeight w:val="432"/>
        </w:trPr>
        <w:tc>
          <w:tcPr>
            <w:tcW w:w="1153" w:type="dxa"/>
            <w:tcBorders>
              <w:bottom w:val="single" w:sz="4" w:space="0" w:color="auto"/>
            </w:tcBorders>
            <w:vAlign w:val="bottom"/>
          </w:tcPr>
          <w:p w14:paraId="33F86374" w14:textId="77777777" w:rsidR="00E0003B" w:rsidRPr="004A6DCE" w:rsidRDefault="00E0003B" w:rsidP="00E0003B"/>
        </w:tc>
        <w:tc>
          <w:tcPr>
            <w:tcW w:w="7602" w:type="dxa"/>
            <w:tcBorders>
              <w:bottom w:val="single" w:sz="4" w:space="0" w:color="auto"/>
            </w:tcBorders>
            <w:vAlign w:val="bottom"/>
          </w:tcPr>
          <w:p w14:paraId="5B0C27F7" w14:textId="77777777" w:rsidR="00E0003B" w:rsidRDefault="00E0003B" w:rsidP="00E0003B"/>
        </w:tc>
      </w:tr>
    </w:tbl>
    <w:p w14:paraId="7716E3FB" w14:textId="3F8DC54B" w:rsidR="00510200" w:rsidRDefault="00510200" w:rsidP="00923A24">
      <w:pPr>
        <w:pStyle w:val="BodyText"/>
        <w:jc w:val="left"/>
      </w:pPr>
      <w:r>
        <w:t xml:space="preserve">This week I have spent most of my time learning how to use Autodesk Inventor. I believe it will be worthwhile because I need a good foundation for my embedded project to operate on, and it won’t function if I do not have a functional telescope to start with. I have designed the parts for the tube rings, base, and turntable and made blueprints for these parts with properly constrained dimensions. Once I know the dimensions of the motors and potential gear assembly, I will model them in Autodesk Inventor and create a functional 3D assembly to visualize everything before physically putting it all together. </w:t>
      </w:r>
      <w:r w:rsidR="00C76DCE">
        <w:t xml:space="preserve">I have also purchased a 4’x8’ sheet of 23/32” </w:t>
      </w:r>
      <w:r w:rsidR="00923A24">
        <w:t>S</w:t>
      </w:r>
      <w:r w:rsidR="00C76DCE">
        <w:t xml:space="preserve">ande plywood that I am cutting tomorrow. I have mapped </w:t>
      </w:r>
      <w:proofErr w:type="gramStart"/>
      <w:r w:rsidR="00C76DCE">
        <w:t>all of</w:t>
      </w:r>
      <w:proofErr w:type="gramEnd"/>
      <w:r w:rsidR="00C76DCE">
        <w:t xml:space="preserve"> my parts with their dimensions on to an equal sized object in Inventor to ensure that they would all fit. </w:t>
      </w:r>
      <w:r>
        <w:t xml:space="preserve">In inventor I have logged </w:t>
      </w:r>
      <w:r w:rsidR="00C76DCE">
        <w:t>5.5 hours this week.</w:t>
      </w:r>
    </w:p>
    <w:p w14:paraId="3AAFC620" w14:textId="3E28E8E2" w:rsidR="00923A24" w:rsidRDefault="00C76DCE" w:rsidP="00923A24">
      <w:pPr>
        <w:pStyle w:val="BodyText"/>
        <w:jc w:val="left"/>
      </w:pPr>
      <w:r>
        <w:t xml:space="preserve">I spent an hour at Home Depot purchasing materials and asking the employees for recommendations for materials and paint. I found that </w:t>
      </w:r>
      <w:r w:rsidR="00923A24">
        <w:t>S</w:t>
      </w:r>
      <w:r>
        <w:t xml:space="preserve">ande plywood is much better suited for outdoor projects as it resists water damage and warping significantly better than </w:t>
      </w:r>
      <w:r w:rsidR="00923A24">
        <w:t>birch plywood or the regular ACX or CDX sheets. I also purchased professional primer, white, and black paint to use on the wood. I still need to purchase varnish as suggested by the employees and several forum members of “cloudy nights” – which is a telescope and astrophotography forum with many DIY projects on file.</w:t>
      </w:r>
    </w:p>
    <w:p w14:paraId="5FF244A8" w14:textId="76DA8D89" w:rsidR="007E1C08" w:rsidRDefault="007E1C08" w:rsidP="007E1C08">
      <w:pPr>
        <w:pStyle w:val="BodyText"/>
      </w:pPr>
      <w:r>
        <w:t xml:space="preserve">In all, this week I’ve worked </w:t>
      </w:r>
      <w:r>
        <w:t>7</w:t>
      </w:r>
      <w:r>
        <w:t xml:space="preserve"> hours including the time writing this memo. </w:t>
      </w:r>
    </w:p>
    <w:p w14:paraId="2BC6A755" w14:textId="3974BB34" w:rsidR="00923A24" w:rsidRDefault="00923A24"/>
    <w:p w14:paraId="3298BD5C" w14:textId="2F7CD900" w:rsidR="007E1C08" w:rsidRDefault="007E1C08" w:rsidP="007E1C08">
      <w:pPr>
        <w:ind w:left="720"/>
      </w:pPr>
      <w:r>
        <w:t>Next week I plan on cutting the parts out of the plywood, choosing motors and gears, designing a method of mounting the vertical axel with motor and gear placement in mind, assembly of tube rings, and painting the tube and wood parts.</w:t>
      </w:r>
    </w:p>
    <w:p w14:paraId="1F4D560C" w14:textId="36CEE2FB" w:rsidR="00923A24" w:rsidRDefault="007E1C08">
      <w:r>
        <w:t xml:space="preserve"> </w:t>
      </w:r>
    </w:p>
    <w:p w14:paraId="5929EB4D" w14:textId="3834D4DF" w:rsidR="00923A24" w:rsidRDefault="00923A24">
      <w:r>
        <w:br w:type="page"/>
      </w:r>
    </w:p>
    <w:p w14:paraId="5DD73811" w14:textId="1455EF46" w:rsidR="00923A24" w:rsidRPr="00923A24" w:rsidRDefault="00923A24" w:rsidP="00923A24">
      <w:pPr>
        <w:pStyle w:val="BodyText"/>
        <w:rPr>
          <w:b/>
          <w:bCs/>
        </w:rPr>
      </w:pPr>
      <w:r w:rsidRPr="00965E38">
        <w:rPr>
          <w:b/>
          <w:bCs/>
        </w:rPr>
        <w:lastRenderedPageBreak/>
        <w:t>Below is the detailed schedule for this term</w:t>
      </w:r>
      <w:r>
        <w:rPr>
          <w:b/>
          <w:bCs/>
        </w:rPr>
        <w:t xml:space="preserve"> with completed items in green</w:t>
      </w:r>
      <w:r w:rsidRPr="00965E38">
        <w:rPr>
          <w:b/>
          <w:bCs/>
        </w:rPr>
        <w:t>:</w:t>
      </w:r>
    </w:p>
    <w:p w14:paraId="6012C99E" w14:textId="77777777" w:rsidR="00A70E35" w:rsidRDefault="00923A24" w:rsidP="00A70E35">
      <w:pPr>
        <w:pStyle w:val="BodyText"/>
        <w:jc w:val="left"/>
        <w:rPr>
          <w:b/>
          <w:bCs/>
        </w:rPr>
      </w:pPr>
      <w:r w:rsidRPr="00923A24">
        <w:rPr>
          <w:noProof/>
        </w:rPr>
        <w:drawing>
          <wp:inline distT="0" distB="0" distL="0" distR="0" wp14:anchorId="25C895A0" wp14:editId="36A582A5">
            <wp:extent cx="6016625" cy="25768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75AF" w14:textId="6EF64B2B" w:rsidR="00A70E35" w:rsidRDefault="00A70E35" w:rsidP="00A70E35">
      <w:pPr>
        <w:pStyle w:val="BodyText"/>
        <w:jc w:val="left"/>
        <w:rPr>
          <w:b/>
          <w:bCs/>
        </w:rPr>
      </w:pPr>
      <w:r>
        <w:rPr>
          <w:b/>
          <w:bCs/>
        </w:rPr>
        <w:br/>
      </w:r>
      <w:r w:rsidRPr="00A70E35">
        <w:rPr>
          <w:b/>
          <w:bCs/>
        </w:rPr>
        <w:t xml:space="preserve">Below are screenshots from Autodesk Inventor of the telescope assembly </w:t>
      </w:r>
      <w:r>
        <w:rPr>
          <w:b/>
          <w:bCs/>
        </w:rPr>
        <w:t>and how the parts fit on the 4’x8’ sheet of plywood</w:t>
      </w:r>
      <w:r w:rsidRPr="00A70E35">
        <w:rPr>
          <w:b/>
          <w:bCs/>
        </w:rPr>
        <w:t>:</w:t>
      </w:r>
    </w:p>
    <w:p w14:paraId="67A38CDF" w14:textId="4CBDED0C" w:rsidR="00A70E35" w:rsidRDefault="00A70E35"/>
    <w:p w14:paraId="445FD2F3" w14:textId="2D3BD1C8" w:rsidR="00A70E35" w:rsidRDefault="00A70E35" w:rsidP="00A70E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35539C" wp14:editId="1AE85605">
            <wp:simplePos x="0" y="0"/>
            <wp:positionH relativeFrom="column">
              <wp:posOffset>3600782</wp:posOffset>
            </wp:positionH>
            <wp:positionV relativeFrom="paragraph">
              <wp:posOffset>33020</wp:posOffset>
            </wp:positionV>
            <wp:extent cx="2932733" cy="3714750"/>
            <wp:effectExtent l="0" t="0" r="1270" b="0"/>
            <wp:wrapNone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5" cy="372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F9E1FA" wp14:editId="5AD12A9F">
            <wp:simplePos x="0" y="0"/>
            <wp:positionH relativeFrom="column">
              <wp:posOffset>454025</wp:posOffset>
            </wp:positionH>
            <wp:positionV relativeFrom="paragraph">
              <wp:posOffset>33020</wp:posOffset>
            </wp:positionV>
            <wp:extent cx="3032760" cy="2495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1" r="10122"/>
                    <a:stretch/>
                  </pic:blipFill>
                  <pic:spPr bwMode="auto">
                    <a:xfrm>
                      <a:off x="0" y="0"/>
                      <a:ext cx="303276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ECAB1" w14:textId="2C2D1FE2" w:rsidR="00A70E35" w:rsidRPr="00A70E35" w:rsidRDefault="00A70E35" w:rsidP="00A70E35"/>
    <w:p w14:paraId="2558A024" w14:textId="54045639" w:rsidR="00A70E35" w:rsidRPr="00A70E35" w:rsidRDefault="00A70E35" w:rsidP="00A70E35"/>
    <w:p w14:paraId="456CBE0B" w14:textId="77C39711" w:rsidR="00A70E35" w:rsidRPr="00A70E35" w:rsidRDefault="00A70E35" w:rsidP="00A70E35"/>
    <w:p w14:paraId="258756AC" w14:textId="5414C2C0" w:rsidR="00A70E35" w:rsidRPr="00A70E35" w:rsidRDefault="00A70E35" w:rsidP="00A70E35"/>
    <w:p w14:paraId="3B80176B" w14:textId="3C0F2B47" w:rsidR="00A70E35" w:rsidRPr="00A70E35" w:rsidRDefault="00A70E35" w:rsidP="00A70E35"/>
    <w:p w14:paraId="2CFC209B" w14:textId="5F7B9DAB" w:rsidR="00A70E35" w:rsidRPr="00A70E35" w:rsidRDefault="00A70E35" w:rsidP="00A70E35"/>
    <w:p w14:paraId="245C8E47" w14:textId="0DCAF584" w:rsidR="00A70E35" w:rsidRPr="00A70E35" w:rsidRDefault="00A70E35" w:rsidP="00A70E35"/>
    <w:p w14:paraId="3E397383" w14:textId="3D114906" w:rsidR="00A70E35" w:rsidRPr="00A70E35" w:rsidRDefault="00A70E35" w:rsidP="00A70E35"/>
    <w:p w14:paraId="5B2B3C40" w14:textId="24B3519F" w:rsidR="00A70E35" w:rsidRPr="00A70E35" w:rsidRDefault="00A70E35" w:rsidP="00A70E35"/>
    <w:p w14:paraId="0E4F0998" w14:textId="092FD4FA" w:rsidR="00A70E35" w:rsidRPr="00A70E35" w:rsidRDefault="00A70E35" w:rsidP="00A70E35"/>
    <w:p w14:paraId="0B0A3C9C" w14:textId="22C3F295" w:rsidR="00A70E35" w:rsidRPr="00A70E35" w:rsidRDefault="00A70E35" w:rsidP="00A70E35"/>
    <w:p w14:paraId="523E03A9" w14:textId="301F59D0" w:rsidR="00A70E35" w:rsidRPr="00A70E35" w:rsidRDefault="00A70E35" w:rsidP="00A70E35"/>
    <w:p w14:paraId="3DC55E39" w14:textId="57BC8C7E" w:rsidR="00A70E35" w:rsidRPr="00A70E35" w:rsidRDefault="00A70E35" w:rsidP="00A70E35"/>
    <w:p w14:paraId="7766AB2A" w14:textId="38C171F4" w:rsidR="00A70E35" w:rsidRPr="00A70E35" w:rsidRDefault="00A70E35" w:rsidP="00A70E35"/>
    <w:p w14:paraId="703D75AE" w14:textId="00D87E77" w:rsidR="00A70E35" w:rsidRPr="00A70E35" w:rsidRDefault="00A70E35" w:rsidP="00A70E35"/>
    <w:p w14:paraId="0C783E3A" w14:textId="7BF7E3E0" w:rsidR="00A70E35" w:rsidRPr="00A70E35" w:rsidRDefault="00A70E35" w:rsidP="00A70E35"/>
    <w:p w14:paraId="6FEE058A" w14:textId="19577CCA" w:rsidR="00A70E35" w:rsidRPr="00A70E35" w:rsidRDefault="00A70E35" w:rsidP="00A70E35"/>
    <w:p w14:paraId="4C5B1C63" w14:textId="5E5CD4FC" w:rsidR="00A70E35" w:rsidRPr="00A70E35" w:rsidRDefault="00A70E35" w:rsidP="00A70E35"/>
    <w:p w14:paraId="2A63AB47" w14:textId="4CAE9391" w:rsidR="00A70E35" w:rsidRPr="00A70E35" w:rsidRDefault="00A70E35" w:rsidP="00A70E35"/>
    <w:p w14:paraId="605FF42C" w14:textId="5C27154C" w:rsidR="00A70E35" w:rsidRPr="00A70E35" w:rsidRDefault="00A70E35" w:rsidP="00A70E35"/>
    <w:p w14:paraId="6268F23A" w14:textId="6F21914E" w:rsidR="00A70E35" w:rsidRPr="00A70E35" w:rsidRDefault="00A70E35" w:rsidP="00A70E35"/>
    <w:p w14:paraId="75D04F4D" w14:textId="537F2173" w:rsidR="00A70E35" w:rsidRPr="00A70E35" w:rsidRDefault="00A70E35" w:rsidP="00A70E35"/>
    <w:p w14:paraId="4F3328F2" w14:textId="78B6A287" w:rsidR="00A70E35" w:rsidRPr="00A70E35" w:rsidRDefault="00A70E35" w:rsidP="00A70E35"/>
    <w:p w14:paraId="11861459" w14:textId="029CF658" w:rsidR="00A70E35" w:rsidRDefault="00A70E35" w:rsidP="00A70E35">
      <w:r>
        <w:tab/>
      </w:r>
    </w:p>
    <w:p w14:paraId="5AA351DA" w14:textId="6B9EC670" w:rsidR="00A70E35" w:rsidRDefault="00A70E35" w:rsidP="00A70E35">
      <w:r>
        <w:tab/>
      </w:r>
    </w:p>
    <w:p w14:paraId="452FA788" w14:textId="7C106E0B" w:rsidR="00A70E35" w:rsidRDefault="00A70E35" w:rsidP="00A70E35">
      <w:r>
        <w:tab/>
      </w:r>
    </w:p>
    <w:p w14:paraId="1D5A8845" w14:textId="3B30B0DF" w:rsidR="00A70E35" w:rsidRDefault="00A70E35" w:rsidP="00A70E35">
      <w:r>
        <w:tab/>
      </w:r>
    </w:p>
    <w:p w14:paraId="55FE348D" w14:textId="1432E163" w:rsidR="00A70E35" w:rsidRDefault="00A70E35" w:rsidP="00A70E35"/>
    <w:p w14:paraId="7EFD5679" w14:textId="1FE965B4" w:rsidR="00A70E35" w:rsidRPr="00A70E35" w:rsidRDefault="00A70E35" w:rsidP="00A70E35">
      <w:pPr>
        <w:ind w:firstLine="720"/>
        <w:rPr>
          <w:b/>
          <w:bCs/>
        </w:rPr>
      </w:pPr>
      <w:r w:rsidRPr="00A70E35">
        <w:rPr>
          <w:b/>
          <w:bCs/>
        </w:rPr>
        <w:t>The following pages are the drawings of each part with annotations of the dimensions:</w:t>
      </w:r>
    </w:p>
    <w:p w14:paraId="67448597" w14:textId="447A37FB" w:rsidR="00923A24" w:rsidRDefault="00A70E35" w:rsidP="00A70E35">
      <w:pPr>
        <w:tabs>
          <w:tab w:val="left" w:pos="237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DF12AFB" wp14:editId="38CB9BB3">
            <wp:extent cx="5324738" cy="4114800"/>
            <wp:effectExtent l="0" t="0" r="9525" b="0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engineer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3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61237" wp14:editId="14779838">
            <wp:extent cx="5324738" cy="41148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3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D6A7F2" wp14:editId="3A58BBC2">
            <wp:extent cx="5324738" cy="4114800"/>
            <wp:effectExtent l="0" t="0" r="9525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3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E96CA" wp14:editId="2CDBCC82">
            <wp:extent cx="5324738" cy="4114800"/>
            <wp:effectExtent l="0" t="0" r="952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3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A24" w:rsidSect="004A6DCE">
      <w:footerReference w:type="even" r:id="rId15"/>
      <w:footerReference w:type="default" r:id="rId16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66B35" w14:textId="77777777" w:rsidR="009A440A" w:rsidRDefault="009A440A">
      <w:r>
        <w:separator/>
      </w:r>
    </w:p>
  </w:endnote>
  <w:endnote w:type="continuationSeparator" w:id="0">
    <w:p w14:paraId="0F6D36AF" w14:textId="77777777" w:rsidR="009A440A" w:rsidRDefault="009A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F262" w14:textId="77777777"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FD832E" w14:textId="77777777" w:rsidR="00E0003B" w:rsidRDefault="00E0003B">
    <w:pPr>
      <w:pStyle w:val="Footer"/>
    </w:pPr>
  </w:p>
  <w:p w14:paraId="5B9E2C90" w14:textId="77777777" w:rsidR="00E0003B" w:rsidRDefault="00E000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8F64" w14:textId="77777777"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88185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1341" w14:textId="77777777" w:rsidR="009A440A" w:rsidRDefault="009A440A">
      <w:r>
        <w:separator/>
      </w:r>
    </w:p>
  </w:footnote>
  <w:footnote w:type="continuationSeparator" w:id="0">
    <w:p w14:paraId="0334C1F3" w14:textId="77777777" w:rsidR="009A440A" w:rsidRDefault="009A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FF45FE"/>
    <w:multiLevelType w:val="hybridMultilevel"/>
    <w:tmpl w:val="B01C92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676E84"/>
    <w:multiLevelType w:val="hybridMultilevel"/>
    <w:tmpl w:val="FB0ED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318A8"/>
    <w:multiLevelType w:val="hybridMultilevel"/>
    <w:tmpl w:val="51127B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C82415"/>
    <w:multiLevelType w:val="hybridMultilevel"/>
    <w:tmpl w:val="D66C6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5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 w16cid:durableId="1974172169">
    <w:abstractNumId w:val="15"/>
  </w:num>
  <w:num w:numId="2" w16cid:durableId="1332296294">
    <w:abstractNumId w:val="14"/>
  </w:num>
  <w:num w:numId="3" w16cid:durableId="203833761">
    <w:abstractNumId w:val="9"/>
  </w:num>
  <w:num w:numId="4" w16cid:durableId="2118717810">
    <w:abstractNumId w:val="7"/>
  </w:num>
  <w:num w:numId="5" w16cid:durableId="120072490">
    <w:abstractNumId w:val="6"/>
  </w:num>
  <w:num w:numId="6" w16cid:durableId="407311953">
    <w:abstractNumId w:val="5"/>
  </w:num>
  <w:num w:numId="7" w16cid:durableId="1761096938">
    <w:abstractNumId w:val="4"/>
  </w:num>
  <w:num w:numId="8" w16cid:durableId="1211958189">
    <w:abstractNumId w:val="8"/>
  </w:num>
  <w:num w:numId="9" w16cid:durableId="1133206380">
    <w:abstractNumId w:val="3"/>
  </w:num>
  <w:num w:numId="10" w16cid:durableId="391850061">
    <w:abstractNumId w:val="2"/>
  </w:num>
  <w:num w:numId="11" w16cid:durableId="313800487">
    <w:abstractNumId w:val="1"/>
  </w:num>
  <w:num w:numId="12" w16cid:durableId="1653753792">
    <w:abstractNumId w:val="0"/>
  </w:num>
  <w:num w:numId="13" w16cid:durableId="1015578095">
    <w:abstractNumId w:val="13"/>
  </w:num>
  <w:num w:numId="14" w16cid:durableId="1525896593">
    <w:abstractNumId w:val="11"/>
  </w:num>
  <w:num w:numId="15" w16cid:durableId="829056447">
    <w:abstractNumId w:val="10"/>
  </w:num>
  <w:num w:numId="16" w16cid:durableId="17575537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12"/>
    <w:rsid w:val="00042CDB"/>
    <w:rsid w:val="00105E90"/>
    <w:rsid w:val="00155CB7"/>
    <w:rsid w:val="00162BE1"/>
    <w:rsid w:val="00193C68"/>
    <w:rsid w:val="001E72F0"/>
    <w:rsid w:val="00240BF4"/>
    <w:rsid w:val="002528E0"/>
    <w:rsid w:val="00253F5E"/>
    <w:rsid w:val="002A341A"/>
    <w:rsid w:val="002A373C"/>
    <w:rsid w:val="002C6C76"/>
    <w:rsid w:val="0035011A"/>
    <w:rsid w:val="003A1015"/>
    <w:rsid w:val="00465B85"/>
    <w:rsid w:val="0048547A"/>
    <w:rsid w:val="004A6DCE"/>
    <w:rsid w:val="004F2030"/>
    <w:rsid w:val="00510200"/>
    <w:rsid w:val="00581C7A"/>
    <w:rsid w:val="006D3AF5"/>
    <w:rsid w:val="00704380"/>
    <w:rsid w:val="00730C4E"/>
    <w:rsid w:val="0074707B"/>
    <w:rsid w:val="00767772"/>
    <w:rsid w:val="007A2735"/>
    <w:rsid w:val="007E1C08"/>
    <w:rsid w:val="00831CDE"/>
    <w:rsid w:val="0088185F"/>
    <w:rsid w:val="008977B4"/>
    <w:rsid w:val="008F793E"/>
    <w:rsid w:val="00923A24"/>
    <w:rsid w:val="00924764"/>
    <w:rsid w:val="00965E38"/>
    <w:rsid w:val="00987CF7"/>
    <w:rsid w:val="009A440A"/>
    <w:rsid w:val="00A42013"/>
    <w:rsid w:val="00A70E35"/>
    <w:rsid w:val="00AC264F"/>
    <w:rsid w:val="00B06D02"/>
    <w:rsid w:val="00B44C73"/>
    <w:rsid w:val="00BD1D63"/>
    <w:rsid w:val="00C05102"/>
    <w:rsid w:val="00C76DCE"/>
    <w:rsid w:val="00C77E87"/>
    <w:rsid w:val="00C8422E"/>
    <w:rsid w:val="00D26812"/>
    <w:rsid w:val="00D52212"/>
    <w:rsid w:val="00D80AF0"/>
    <w:rsid w:val="00D84805"/>
    <w:rsid w:val="00DC5DE6"/>
    <w:rsid w:val="00DE59EB"/>
    <w:rsid w:val="00E0003B"/>
    <w:rsid w:val="00E14E66"/>
    <w:rsid w:val="00E442BF"/>
    <w:rsid w:val="00F0131A"/>
    <w:rsid w:val="00F038A3"/>
    <w:rsid w:val="00F2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65E88"/>
  <w15:docId w15:val="{10067D68-5E7A-4DFE-8CE8-8D558375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4E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  <w:style w:type="table" w:styleId="PlainTable3">
    <w:name w:val="Plain Table 3"/>
    <w:basedOn w:val="TableNormal"/>
    <w:uiPriority w:val="43"/>
    <w:rsid w:val="008F79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F79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8F79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F7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yn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38E748D8349E89DC47DDEBA94E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70855-9429-45A9-821A-9F7C35D6475C}"/>
      </w:docPartPr>
      <w:docPartBody>
        <w:p w:rsidR="00040A03" w:rsidRDefault="009134E1">
          <w:pPr>
            <w:pStyle w:val="7DD38E748D8349E89DC47DDEBA94ED7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E1"/>
    <w:rsid w:val="00040A03"/>
    <w:rsid w:val="00061726"/>
    <w:rsid w:val="003738F6"/>
    <w:rsid w:val="006A0E76"/>
    <w:rsid w:val="008F35AB"/>
    <w:rsid w:val="009134E1"/>
    <w:rsid w:val="00952757"/>
    <w:rsid w:val="00B432EA"/>
    <w:rsid w:val="00B831DD"/>
    <w:rsid w:val="00D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38E748D8349E89DC47DDEBA94ED75">
    <w:name w:val="7DD38E748D8349E89DC47DDEBA94E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101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Windows User</dc:creator>
  <cp:keywords/>
  <cp:lastModifiedBy>Nathan Wiley</cp:lastModifiedBy>
  <cp:revision>4</cp:revision>
  <cp:lastPrinted>2022-04-05T06:13:00Z</cp:lastPrinted>
  <dcterms:created xsi:type="dcterms:W3CDTF">2022-10-15T01:51:00Z</dcterms:created>
  <dcterms:modified xsi:type="dcterms:W3CDTF">2022-10-15T03:32:00Z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
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44"/>
        <w:gridCol w:w="3811"/>
      </w:tblGrid>
      <w:tr w:rsidR="00E442BF" w14:paraId="51F33B3F" w14:textId="77777777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14:paraId="288FE0D6" w14:textId="77777777"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14:paraId="32B12C0A" w14:textId="71BDC57D" w:rsidR="00D26812" w:rsidRDefault="00A93E93" w:rsidP="00D26812">
            <w:pPr>
              <w:pStyle w:val="CompanyName"/>
            </w:pPr>
            <w:r>
              <w:t>Telescope Project</w:t>
            </w:r>
          </w:p>
        </w:tc>
      </w:tr>
    </w:tbl>
    <w:p w14:paraId="7B34C1E4" w14:textId="77777777"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602"/>
      </w:tblGrid>
      <w:tr w:rsidR="004A6DCE" w14:paraId="231D3235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1FF3826" w14:textId="77777777"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2" w:type="dxa"/>
            <w:vAlign w:val="bottom"/>
          </w:tcPr>
          <w:p w14:paraId="2719C812" w14:textId="33C1B811" w:rsidR="004A6DCE" w:rsidRPr="00E0003B" w:rsidRDefault="007C0371" w:rsidP="00D26812">
            <w:r>
              <w:t>Troy Scevers</w:t>
            </w:r>
          </w:p>
        </w:tc>
      </w:tr>
      <w:tr w:rsidR="004A6DCE" w14:paraId="2EF8F39E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21BE2A9" w14:textId="77777777"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2" w:type="dxa"/>
            <w:vAlign w:val="bottom"/>
          </w:tcPr>
          <w:p w14:paraId="72D34B34" w14:textId="40D789C1" w:rsidR="004A6DCE" w:rsidRPr="00E0003B" w:rsidRDefault="00A93E93" w:rsidP="00D26812">
            <w:r>
              <w:t>Nathan Wiley</w:t>
            </w:r>
          </w:p>
        </w:tc>
      </w:tr>
      <w:tr w:rsidR="004A6DCE" w14:paraId="538D9B21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1FA6B344" w14:textId="77777777"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7DD38E748D8349E89DC47DDEBA94ED75"/>
            </w:placeholder>
            <w:date w:fullDate="2023-04-0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602" w:type="dxa"/>
                <w:vAlign w:val="bottom"/>
              </w:tcPr>
              <w:p w14:paraId="5937FA63" w14:textId="115BFC8D" w:rsidR="004A6DCE" w:rsidRPr="00E0003B" w:rsidRDefault="008D5F97" w:rsidP="00E0003B">
                <w:r>
                  <w:t>April</w:t>
                </w:r>
                <w:r w:rsidR="00E17776">
                  <w:t xml:space="preserve"> 7</w:t>
                </w:r>
                <w:r w:rsidR="00760692">
                  <w:t>, 2023</w:t>
                </w:r>
              </w:p>
            </w:tc>
          </w:sdtContent>
        </w:sdt>
      </w:tr>
      <w:tr w:rsidR="004A6DCE" w14:paraId="04E5993D" w14:textId="77777777" w:rsidTr="00E17776">
        <w:trPr>
          <w:cantSplit/>
          <w:trHeight w:val="439"/>
        </w:trPr>
        <w:tc>
          <w:tcPr>
            <w:tcW w:w="1153" w:type="dxa"/>
            <w:vAlign w:val="bottom"/>
          </w:tcPr>
          <w:p w14:paraId="7A8521CB" w14:textId="43266D11"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2" w:type="dxa"/>
            <w:vAlign w:val="bottom"/>
          </w:tcPr>
          <w:p w14:paraId="606E5CA9" w14:textId="343C00D7" w:rsidR="004A6DCE" w:rsidRPr="00E0003B" w:rsidRDefault="00A93E93" w:rsidP="00E0003B">
            <w:r>
              <w:t>Memo 1</w:t>
            </w:r>
          </w:p>
        </w:tc>
      </w:tr>
      <w:tr w:rsidR="00E0003B" w14:paraId="6AD419D8" w14:textId="77777777" w:rsidTr="00A93E93">
        <w:trPr>
          <w:cantSplit/>
          <w:trHeight w:val="432"/>
        </w:trPr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77346477" w14:textId="77777777" w:rsidR="00E0003B" w:rsidRPr="004A6DCE" w:rsidRDefault="00E0003B" w:rsidP="00E0003B"/>
        </w:tc>
        <w:tc>
          <w:tcPr>
            <w:tcW w:w="7602" w:type="dxa"/>
            <w:tcBorders>
              <w:bottom w:val="single" w:sz="4" w:space="0" w:color="auto"/>
            </w:tcBorders>
            <w:vAlign w:val="bottom"/>
          </w:tcPr>
          <w:p w14:paraId="2FFF28FC" w14:textId="77777777" w:rsidR="00E0003B" w:rsidRDefault="00E0003B" w:rsidP="00E0003B"/>
        </w:tc>
      </w:tr>
    </w:tbl>
    <w:p w14:paraId="204274A5" w14:textId="33B6C540" w:rsidR="00760692" w:rsidRDefault="00760692"/>
    <w:p w14:paraId="206F90C2" w14:textId="0BFE349A" w:rsidR="00FC35F7" w:rsidRDefault="001A47EC">
      <w:r>
        <w:t>This week I worked for 5 hours</w:t>
      </w:r>
      <w:r w:rsidR="00FC35F7">
        <w:t xml:space="preserve"> on getting the electronics inside the weatherproof box and planning this term out. Below is the timesheet for this week.</w:t>
      </w:r>
    </w:p>
    <w:p w14:paraId="294803EB" w14:textId="77777777" w:rsidR="00FC35F7" w:rsidRDefault="001A47EC">
      <w:r>
        <w:t xml:space="preserve"> </w:t>
      </w:r>
      <w:r w:rsidR="00FC35F7">
        <w:br/>
      </w:r>
      <w:r w:rsidR="00FC35F7" w:rsidRPr="00FC35F7">
        <w:drawing>
          <wp:inline distT="0" distB="0" distL="0" distR="0" wp14:anchorId="085D0754" wp14:editId="539EBE7A">
            <wp:extent cx="6016625" cy="1388745"/>
            <wp:effectExtent l="0" t="0" r="3175" b="1905"/>
            <wp:docPr id="200720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3E6C" w14:textId="77777777" w:rsidR="00FC35F7" w:rsidRDefault="00FC35F7"/>
    <w:p w14:paraId="15BDD9EF" w14:textId="2B56BD48" w:rsidR="00FC35F7" w:rsidRDefault="00FC35F7">
      <w:r>
        <w:t>Since this term is going to be less intensive, I broke down the testing plans and testing to separate tasks for the motors, control program, and tracking. I included the most likely to be completed and most useful stretch goals in the schedule below.</w:t>
      </w:r>
    </w:p>
    <w:p w14:paraId="5499EDDB" w14:textId="0AA08B51" w:rsidR="00FC35F7" w:rsidRDefault="00FC35F7"/>
    <w:p w14:paraId="0D424B38" w14:textId="77777777" w:rsidR="008D5F97" w:rsidRDefault="00FC35F7" w:rsidP="008D5F97">
      <w:r w:rsidRPr="00FC35F7">
        <w:drawing>
          <wp:inline distT="0" distB="0" distL="0" distR="0" wp14:anchorId="1AC68913" wp14:editId="4BB3D6CB">
            <wp:extent cx="6016625" cy="2237105"/>
            <wp:effectExtent l="0" t="0" r="3175" b="0"/>
            <wp:docPr id="809207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692">
        <w:br w:type="page"/>
      </w:r>
    </w:p>
    <w:p w14:paraId="629488FE" w14:textId="4918BCA9" w:rsidR="008D5F97" w:rsidRDefault="008D5F97" w:rsidP="008D5F97">
      <w:r>
        <w:lastRenderedPageBreak/>
        <w:t xml:space="preserve">A problem I am facing is that the 5mm shaft is slipping on the 3D printed 12 tooth small gear. Right now, I have fastened it with Gorilla Glue, but it isn’t very promising. That much torque may require epoxy </w:t>
      </w:r>
      <w:r w:rsidR="00D12D23">
        <w:t>or a</w:t>
      </w:r>
      <w:r>
        <w:t xml:space="preserve"> metal alternative. </w:t>
      </w:r>
      <w:r w:rsidR="00D12D23">
        <w:t xml:space="preserve">The large gears are holding up well, although the movement of the chain isn’t as smooth as I’d hoped. </w:t>
      </w:r>
    </w:p>
    <w:p w14:paraId="17327C15" w14:textId="77777777" w:rsidR="008D5F97" w:rsidRDefault="008D5F97" w:rsidP="008D5F97"/>
    <w:p w14:paraId="6E293599" w14:textId="775872A1" w:rsidR="00696B14" w:rsidRDefault="008D5F97" w:rsidP="008D5F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2337F" wp14:editId="5F874434">
                <wp:simplePos x="0" y="0"/>
                <wp:positionH relativeFrom="column">
                  <wp:posOffset>431165</wp:posOffset>
                </wp:positionH>
                <wp:positionV relativeFrom="paragraph">
                  <wp:posOffset>4573270</wp:posOffset>
                </wp:positionV>
                <wp:extent cx="2541905" cy="635"/>
                <wp:effectExtent l="0" t="0" r="0" b="0"/>
                <wp:wrapSquare wrapText="bothSides"/>
                <wp:docPr id="203871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04A39" w14:textId="0E4E38F8" w:rsidR="008D5F97" w:rsidRPr="00E91FBA" w:rsidRDefault="008D5F97" w:rsidP="008D5F97">
                            <w:pPr>
                              <w:pStyle w:val="Caption"/>
                              <w:rPr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0335F">
                              <w:t>. Weatherproof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233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95pt;margin-top:360.1pt;width:200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3SFFg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DlffJh9mi4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" stroked="f">
                <v:textbox style="mso-fit-shape-to-text:t" inset="0,0,0,0">
                  <w:txbxContent>
                    <w:p w14:paraId="6FA04A39" w14:textId="0E4E38F8" w:rsidR="008D5F97" w:rsidRPr="00E91FBA" w:rsidRDefault="008D5F97" w:rsidP="008D5F97">
                      <w:pPr>
                        <w:pStyle w:val="Caption"/>
                        <w:rPr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40335F">
                        <w:t>. Weatherproof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01851C" wp14:editId="157C6144">
            <wp:simplePos x="0" y="0"/>
            <wp:positionH relativeFrom="column">
              <wp:posOffset>8255</wp:posOffset>
            </wp:positionH>
            <wp:positionV relativeFrom="paragraph">
              <wp:posOffset>1551305</wp:posOffset>
            </wp:positionV>
            <wp:extent cx="3387725" cy="2541905"/>
            <wp:effectExtent l="3810" t="0" r="6985" b="6985"/>
            <wp:wrapSquare wrapText="bothSides"/>
            <wp:docPr id="562438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38377" name="Picture 5624383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877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 week I plan to solder the circuit board to make a finalized product and start putting it all back together inside the weatherproof box. If I get that done next week, then in week 3 I can focus on the testing plans. However, since I have a lot of time between classes, I might start the testing plan next week.</w:t>
      </w:r>
    </w:p>
    <w:p w14:paraId="0D00043E" w14:textId="77777777" w:rsidR="008D5F97" w:rsidRDefault="008D5F97" w:rsidP="008D5F97"/>
    <w:p w14:paraId="73EFDAC4" w14:textId="064E7364" w:rsidR="008D5F97" w:rsidRDefault="008D5F97" w:rsidP="008D5F97">
      <w:r>
        <w:t>Below are a few pictures showing the installed weatherproof box.</w:t>
      </w:r>
    </w:p>
    <w:p w14:paraId="2C6109FC" w14:textId="4157FC6B" w:rsidR="008D5F97" w:rsidRDefault="008D5F97" w:rsidP="008D5F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B766D" wp14:editId="2AB78151">
                <wp:simplePos x="0" y="0"/>
                <wp:positionH relativeFrom="column">
                  <wp:posOffset>3473450</wp:posOffset>
                </wp:positionH>
                <wp:positionV relativeFrom="paragraph">
                  <wp:posOffset>3613150</wp:posOffset>
                </wp:positionV>
                <wp:extent cx="2727325" cy="635"/>
                <wp:effectExtent l="0" t="0" r="0" b="0"/>
                <wp:wrapSquare wrapText="bothSides"/>
                <wp:docPr id="473950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1618D" w14:textId="55576603" w:rsidR="008D5F97" w:rsidRPr="007C48F0" w:rsidRDefault="008D5F97" w:rsidP="008D5F97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Hole drilled for wires to pass through.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766D" id="_x0000_s1027" type="#_x0000_t202" style="position:absolute;margin-left:273.5pt;margin-top:284.5pt;width:214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/yGQIAAD8EAAAOAAAAZHJzL2Uyb0RvYy54bWysU8Fu2zAMvQ/YPwi6L05StB2M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nnt/Pbq/k1Z5JiN1fX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" stroked="f">
                <v:textbox style="mso-fit-shape-to-text:t" inset="0,0,0,0">
                  <w:txbxContent>
                    <w:p w14:paraId="0191618D" w14:textId="55576603" w:rsidR="008D5F97" w:rsidRPr="007C48F0" w:rsidRDefault="008D5F97" w:rsidP="008D5F97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Hole drilled for wires to pass through.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83D36" wp14:editId="6939D69D">
            <wp:simplePos x="0" y="0"/>
            <wp:positionH relativeFrom="column">
              <wp:posOffset>3473450</wp:posOffset>
            </wp:positionH>
            <wp:positionV relativeFrom="paragraph">
              <wp:posOffset>156845</wp:posOffset>
            </wp:positionV>
            <wp:extent cx="2727325" cy="3399155"/>
            <wp:effectExtent l="0" t="0" r="0" b="0"/>
            <wp:wrapSquare wrapText="bothSides"/>
            <wp:docPr id="166693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0001" name="Picture 166693000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r="24576"/>
                    <a:stretch/>
                  </pic:blipFill>
                  <pic:spPr bwMode="auto">
                    <a:xfrm>
                      <a:off x="0" y="0"/>
                      <a:ext cx="2727325" cy="33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EFE0AD" w14:textId="1AF41128" w:rsidR="008D5F97" w:rsidRPr="008D5F97" w:rsidRDefault="008D5F97" w:rsidP="008D5F97"/>
    <w:sectPr w:rsidR="008D5F97" w:rsidRPr="008D5F97" w:rsidSect="004A6DCE">
      <w:footerReference w:type="even" r:id="rId13"/>
      <w:footerReference w:type="default" r:id="rId14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9A93" w14:textId="77777777" w:rsidR="00AC27B1" w:rsidRDefault="00AC27B1">
      <w:r>
        <w:separator/>
      </w:r>
    </w:p>
  </w:endnote>
  <w:endnote w:type="continuationSeparator" w:id="0">
    <w:p w14:paraId="7F516B23" w14:textId="77777777" w:rsidR="00AC27B1" w:rsidRDefault="00AC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40DE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15ECB" w14:textId="77777777" w:rsidR="00E0003B" w:rsidRDefault="00E0003B">
    <w:pPr>
      <w:pStyle w:val="Footer"/>
    </w:pPr>
  </w:p>
  <w:p w14:paraId="1B3E3291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0B3D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4D34" w14:textId="77777777" w:rsidR="00AC27B1" w:rsidRDefault="00AC27B1">
      <w:r>
        <w:separator/>
      </w:r>
    </w:p>
  </w:footnote>
  <w:footnote w:type="continuationSeparator" w:id="0">
    <w:p w14:paraId="25A4EC1A" w14:textId="77777777" w:rsidR="00AC27B1" w:rsidRDefault="00AC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112489"/>
    <w:multiLevelType w:val="multilevel"/>
    <w:tmpl w:val="881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76E84"/>
    <w:multiLevelType w:val="hybridMultilevel"/>
    <w:tmpl w:val="FB0ED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82415"/>
    <w:multiLevelType w:val="hybridMultilevel"/>
    <w:tmpl w:val="D66C6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 w16cid:durableId="1696924798">
    <w:abstractNumId w:val="14"/>
  </w:num>
  <w:num w:numId="2" w16cid:durableId="1489446018">
    <w:abstractNumId w:val="13"/>
  </w:num>
  <w:num w:numId="3" w16cid:durableId="1984504804">
    <w:abstractNumId w:val="9"/>
  </w:num>
  <w:num w:numId="4" w16cid:durableId="1469280831">
    <w:abstractNumId w:val="7"/>
  </w:num>
  <w:num w:numId="5" w16cid:durableId="346520478">
    <w:abstractNumId w:val="6"/>
  </w:num>
  <w:num w:numId="6" w16cid:durableId="1633051078">
    <w:abstractNumId w:val="5"/>
  </w:num>
  <w:num w:numId="7" w16cid:durableId="1474912004">
    <w:abstractNumId w:val="4"/>
  </w:num>
  <w:num w:numId="8" w16cid:durableId="1732997734">
    <w:abstractNumId w:val="8"/>
  </w:num>
  <w:num w:numId="9" w16cid:durableId="1987782776">
    <w:abstractNumId w:val="3"/>
  </w:num>
  <w:num w:numId="10" w16cid:durableId="1119759535">
    <w:abstractNumId w:val="2"/>
  </w:num>
  <w:num w:numId="11" w16cid:durableId="143619766">
    <w:abstractNumId w:val="1"/>
  </w:num>
  <w:num w:numId="12" w16cid:durableId="62530016">
    <w:abstractNumId w:val="0"/>
  </w:num>
  <w:num w:numId="13" w16cid:durableId="1105808437">
    <w:abstractNumId w:val="12"/>
  </w:num>
  <w:num w:numId="14" w16cid:durableId="359359497">
    <w:abstractNumId w:val="11"/>
  </w:num>
  <w:num w:numId="15" w16cid:durableId="3869551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12"/>
    <w:rsid w:val="001A47EC"/>
    <w:rsid w:val="002C6C76"/>
    <w:rsid w:val="002D20B9"/>
    <w:rsid w:val="004A6DCE"/>
    <w:rsid w:val="004F2030"/>
    <w:rsid w:val="00696B14"/>
    <w:rsid w:val="00760692"/>
    <w:rsid w:val="007C0371"/>
    <w:rsid w:val="00831CDE"/>
    <w:rsid w:val="0088185F"/>
    <w:rsid w:val="008C36A6"/>
    <w:rsid w:val="008D5F97"/>
    <w:rsid w:val="00A93E93"/>
    <w:rsid w:val="00AC264F"/>
    <w:rsid w:val="00AC27B1"/>
    <w:rsid w:val="00D12D23"/>
    <w:rsid w:val="00D26812"/>
    <w:rsid w:val="00D451C8"/>
    <w:rsid w:val="00D80AF0"/>
    <w:rsid w:val="00DD4896"/>
    <w:rsid w:val="00E0003B"/>
    <w:rsid w:val="00E17776"/>
    <w:rsid w:val="00E36BBF"/>
    <w:rsid w:val="00E442BF"/>
    <w:rsid w:val="00F468DA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BB34"/>
  <w15:docId w15:val="{10067D68-5E7A-4DFE-8CE8-8D5583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paragraph" w:styleId="NormalWeb">
    <w:name w:val="Normal (Web)"/>
    <w:basedOn w:val="Normal"/>
    <w:uiPriority w:val="99"/>
    <w:semiHidden/>
    <w:unhideWhenUsed/>
    <w:rsid w:val="00760692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5F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yn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38E748D8349E89DC47DDEBA94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0855-9429-45A9-821A-9F7C35D6475C}"/>
      </w:docPartPr>
      <w:docPartBody>
        <w:p w:rsidR="009565FF" w:rsidRDefault="009134E1">
          <w:pPr>
            <w:pStyle w:val="7DD38E748D8349E89DC47DDEBA94ED7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9134E1"/>
    <w:rsid w:val="009565FF"/>
    <w:rsid w:val="00CA37F3"/>
    <w:rsid w:val="00D509FE"/>
    <w:rsid w:val="00DB3579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8E748D8349E89DC47DDEBA94ED75">
    <w:name w:val="7DD38E748D8349E89DC47DDEBA94E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3F303-6CEC-4A1C-9841-FB7012C9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Windows User</dc:creator>
  <cp:keywords/>
  <cp:lastModifiedBy>Nathan Wiley</cp:lastModifiedBy>
  <cp:revision>2</cp:revision>
  <dcterms:created xsi:type="dcterms:W3CDTF">2023-04-08T04:45:00Z</dcterms:created>
  <dcterms:modified xsi:type="dcterms:W3CDTF">2023-04-08T04:45:00Z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
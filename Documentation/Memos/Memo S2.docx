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20" w:type="dxa"/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4944"/>
        <w:gridCol w:w="3811"/>
      </w:tblGrid>
      <w:tr w:rsidR="00E442BF" w14:paraId="51F33B3F" w14:textId="77777777" w:rsidTr="00D80AF0">
        <w:trPr>
          <w:trHeight w:val="720"/>
        </w:trPr>
        <w:tc>
          <w:tcPr>
            <w:tcW w:w="5040" w:type="dxa"/>
            <w:tcMar>
              <w:left w:w="0" w:type="dxa"/>
              <w:right w:w="0" w:type="dxa"/>
            </w:tcMar>
          </w:tcPr>
          <w:p w14:paraId="288FE0D6" w14:textId="6B7DA5E2" w:rsidR="00E442BF" w:rsidRDefault="00E442BF" w:rsidP="004A6DCE"/>
        </w:tc>
        <w:tc>
          <w:tcPr>
            <w:tcW w:w="3845" w:type="dxa"/>
            <w:shd w:val="clear" w:color="auto" w:fill="595959" w:themeFill="text1" w:themeFillTint="A6"/>
            <w:vAlign w:val="center"/>
          </w:tcPr>
          <w:p w14:paraId="32B12C0A" w14:textId="78303A12" w:rsidR="00D26812" w:rsidRDefault="007125CC" w:rsidP="00D26812">
            <w:pPr>
              <w:pStyle w:val="CompanyName"/>
            </w:pPr>
            <w:r>
              <w:t xml:space="preserve">Motorized Dobsonian </w:t>
            </w:r>
            <w:r w:rsidR="00A93E93">
              <w:t>Telescope Project</w:t>
            </w:r>
          </w:p>
        </w:tc>
      </w:tr>
    </w:tbl>
    <w:p w14:paraId="7B34C1E4" w14:textId="46859AA9" w:rsidR="00E442BF" w:rsidRDefault="004F2030" w:rsidP="004A6DCE">
      <w:pPr>
        <w:pStyle w:val="Title"/>
      </w:pPr>
      <w:r w:rsidRPr="004A6DCE">
        <w:t>Memo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7602"/>
      </w:tblGrid>
      <w:tr w:rsidR="004A6DCE" w14:paraId="231D3235" w14:textId="77777777" w:rsidTr="00A93E93">
        <w:trPr>
          <w:cantSplit/>
          <w:trHeight w:val="432"/>
        </w:trPr>
        <w:tc>
          <w:tcPr>
            <w:tcW w:w="1153" w:type="dxa"/>
            <w:vAlign w:val="bottom"/>
          </w:tcPr>
          <w:p w14:paraId="31FF3826" w14:textId="77777777" w:rsidR="004A6DCE" w:rsidRPr="004A6DCE" w:rsidRDefault="004A6DCE" w:rsidP="00E0003B">
            <w:pPr>
              <w:pStyle w:val="Heading1"/>
            </w:pPr>
            <w:r w:rsidRPr="004A6DCE">
              <w:t>To:</w:t>
            </w:r>
          </w:p>
        </w:tc>
        <w:tc>
          <w:tcPr>
            <w:tcW w:w="7602" w:type="dxa"/>
            <w:vAlign w:val="bottom"/>
          </w:tcPr>
          <w:p w14:paraId="2719C812" w14:textId="33C1B811" w:rsidR="004A6DCE" w:rsidRPr="00E0003B" w:rsidRDefault="007C0371" w:rsidP="00D26812">
            <w:r>
              <w:t>Troy Scevers</w:t>
            </w:r>
          </w:p>
        </w:tc>
      </w:tr>
      <w:tr w:rsidR="004A6DCE" w14:paraId="2EF8F39E" w14:textId="77777777" w:rsidTr="00A93E93">
        <w:trPr>
          <w:cantSplit/>
          <w:trHeight w:val="432"/>
        </w:trPr>
        <w:tc>
          <w:tcPr>
            <w:tcW w:w="1153" w:type="dxa"/>
            <w:vAlign w:val="bottom"/>
          </w:tcPr>
          <w:p w14:paraId="321BE2A9" w14:textId="77777777" w:rsidR="004A6DCE" w:rsidRPr="004A6DCE" w:rsidRDefault="004A6DCE" w:rsidP="00E0003B">
            <w:pPr>
              <w:pStyle w:val="Heading1"/>
            </w:pPr>
            <w:r w:rsidRPr="004A6DCE">
              <w:t>From:</w:t>
            </w:r>
          </w:p>
        </w:tc>
        <w:tc>
          <w:tcPr>
            <w:tcW w:w="7602" w:type="dxa"/>
            <w:vAlign w:val="bottom"/>
          </w:tcPr>
          <w:p w14:paraId="72D34B34" w14:textId="40D789C1" w:rsidR="004A6DCE" w:rsidRPr="00E0003B" w:rsidRDefault="00A93E93" w:rsidP="00D26812">
            <w:r>
              <w:t>Nathan Wiley</w:t>
            </w:r>
          </w:p>
        </w:tc>
      </w:tr>
      <w:tr w:rsidR="004A6DCE" w14:paraId="538D9B21" w14:textId="77777777" w:rsidTr="00A93E93">
        <w:trPr>
          <w:cantSplit/>
          <w:trHeight w:val="432"/>
        </w:trPr>
        <w:tc>
          <w:tcPr>
            <w:tcW w:w="1153" w:type="dxa"/>
            <w:vAlign w:val="bottom"/>
          </w:tcPr>
          <w:p w14:paraId="1FA6B344" w14:textId="77777777" w:rsidR="004A6DCE" w:rsidRPr="004A6DCE" w:rsidRDefault="004A6DCE" w:rsidP="00E0003B">
            <w:pPr>
              <w:pStyle w:val="Heading1"/>
            </w:pPr>
            <w:r w:rsidRPr="004A6DCE">
              <w:t>Date:</w:t>
            </w:r>
          </w:p>
        </w:tc>
        <w:sdt>
          <w:sdtPr>
            <w:alias w:val="Date"/>
            <w:tag w:val="Date"/>
            <w:id w:val="434908564"/>
            <w:placeholder>
              <w:docPart w:val="7DD38E748D8349E89DC47DDEBA94ED75"/>
            </w:placeholder>
            <w:date w:fullDate="2023-04-21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7602" w:type="dxa"/>
                <w:vAlign w:val="bottom"/>
              </w:tcPr>
              <w:p w14:paraId="5937FA63" w14:textId="201D8D67" w:rsidR="004A6DCE" w:rsidRPr="00E0003B" w:rsidRDefault="007125CC" w:rsidP="00E0003B">
                <w:r>
                  <w:t>April 21, 2023</w:t>
                </w:r>
              </w:p>
            </w:tc>
          </w:sdtContent>
        </w:sdt>
      </w:tr>
      <w:tr w:rsidR="004A6DCE" w14:paraId="04E5993D" w14:textId="77777777" w:rsidTr="00E17776">
        <w:trPr>
          <w:cantSplit/>
          <w:trHeight w:val="439"/>
        </w:trPr>
        <w:tc>
          <w:tcPr>
            <w:tcW w:w="1153" w:type="dxa"/>
            <w:vAlign w:val="bottom"/>
          </w:tcPr>
          <w:p w14:paraId="7A8521CB" w14:textId="43266D11" w:rsidR="004A6DCE" w:rsidRPr="004A6DCE" w:rsidRDefault="004A6DCE" w:rsidP="00E0003B">
            <w:pPr>
              <w:pStyle w:val="Heading1"/>
            </w:pPr>
            <w:r w:rsidRPr="004A6DCE">
              <w:t>Re:</w:t>
            </w:r>
          </w:p>
        </w:tc>
        <w:tc>
          <w:tcPr>
            <w:tcW w:w="7602" w:type="dxa"/>
            <w:vAlign w:val="bottom"/>
          </w:tcPr>
          <w:p w14:paraId="606E5CA9" w14:textId="5D640A7D" w:rsidR="004A6DCE" w:rsidRPr="00E0003B" w:rsidRDefault="00A93E93" w:rsidP="00E0003B">
            <w:r>
              <w:t xml:space="preserve">Memo </w:t>
            </w:r>
            <w:r w:rsidR="007125CC">
              <w:t>2</w:t>
            </w:r>
          </w:p>
        </w:tc>
      </w:tr>
      <w:tr w:rsidR="00E0003B" w14:paraId="6AD419D8" w14:textId="77777777" w:rsidTr="00A93E93">
        <w:trPr>
          <w:cantSplit/>
          <w:trHeight w:val="432"/>
        </w:trPr>
        <w:tc>
          <w:tcPr>
            <w:tcW w:w="1153" w:type="dxa"/>
            <w:tcBorders>
              <w:bottom w:val="single" w:sz="4" w:space="0" w:color="auto"/>
            </w:tcBorders>
            <w:vAlign w:val="bottom"/>
          </w:tcPr>
          <w:p w14:paraId="77346477" w14:textId="77777777" w:rsidR="00E0003B" w:rsidRPr="004A6DCE" w:rsidRDefault="00E0003B" w:rsidP="00E0003B"/>
        </w:tc>
        <w:tc>
          <w:tcPr>
            <w:tcW w:w="7602" w:type="dxa"/>
            <w:tcBorders>
              <w:bottom w:val="single" w:sz="4" w:space="0" w:color="auto"/>
            </w:tcBorders>
            <w:vAlign w:val="bottom"/>
          </w:tcPr>
          <w:p w14:paraId="2FFF28FC" w14:textId="77777777" w:rsidR="00E0003B" w:rsidRDefault="00E0003B" w:rsidP="00E0003B"/>
        </w:tc>
      </w:tr>
    </w:tbl>
    <w:p w14:paraId="204274A5" w14:textId="33B6C540" w:rsidR="00760692" w:rsidRDefault="00760692"/>
    <w:p w14:paraId="6D26659E" w14:textId="40B91A50" w:rsidR="00645641" w:rsidRDefault="00645641">
      <w:r>
        <w:t>During this period between memos, I worked about 10 hours, mainly fitting electronics into the weatherproof box. I finished rewiring all the connections in the box and have tested it to make sure it still works after putting it all back together. I am still having some slippage on the vertical 3D printed gear, and I’m not sure what to do to fix it.</w:t>
      </w:r>
      <w:r w:rsidR="00205735">
        <w:t xml:space="preserve"> I might need to consider a metal alternative.</w:t>
      </w:r>
    </w:p>
    <w:p w14:paraId="02A3160B" w14:textId="77777777" w:rsidR="00205735" w:rsidRDefault="00205735"/>
    <w:p w14:paraId="721AE28B" w14:textId="192659E4" w:rsidR="00205735" w:rsidRDefault="00205735">
      <w:r>
        <w:t xml:space="preserve">In the next few </w:t>
      </w:r>
      <w:r w:rsidR="009B4684">
        <w:t>weeks,</w:t>
      </w:r>
      <w:r>
        <w:t xml:space="preserve"> I will make the test plan for the project.</w:t>
      </w:r>
      <w:r w:rsidR="009B4684">
        <w:t xml:space="preserve"> I still need to make some changes to my code and test it </w:t>
      </w:r>
      <w:proofErr w:type="gramStart"/>
      <w:r w:rsidR="009B4684">
        <w:t>aswell</w:t>
      </w:r>
      <w:proofErr w:type="gramEnd"/>
      <w:r w:rsidR="009B4684">
        <w:t>.</w:t>
      </w:r>
    </w:p>
    <w:p w14:paraId="3029014D" w14:textId="2EF93EFE" w:rsidR="00645641" w:rsidRDefault="00645641"/>
    <w:p w14:paraId="4BEF7FE9" w14:textId="26A25613" w:rsidR="00645641" w:rsidRDefault="00645641">
      <w:r w:rsidRPr="00645641">
        <w:drawing>
          <wp:inline distT="0" distB="0" distL="0" distR="0" wp14:anchorId="7F41F84A" wp14:editId="3997BD2E">
            <wp:extent cx="6016625" cy="1069340"/>
            <wp:effectExtent l="0" t="0" r="3175" b="0"/>
            <wp:docPr id="336315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E366" w14:textId="4BFCA501" w:rsidR="00645641" w:rsidRDefault="00645641"/>
    <w:p w14:paraId="2CA73B80" w14:textId="2A38FD99" w:rsidR="00645641" w:rsidRDefault="00645641">
      <w:r>
        <w:t xml:space="preserve">The schedule is as follows below: </w:t>
      </w:r>
    </w:p>
    <w:p w14:paraId="5499EDDB" w14:textId="0AA08B51" w:rsidR="00FC35F7" w:rsidRDefault="00FC35F7"/>
    <w:p w14:paraId="1F0417D8" w14:textId="64D2F54B" w:rsidR="00645641" w:rsidRDefault="00F25DC9">
      <w:r w:rsidRPr="00F25DC9">
        <w:rPr>
          <w:noProof/>
        </w:rPr>
        <w:drawing>
          <wp:inline distT="0" distB="0" distL="0" distR="0" wp14:anchorId="7E0DABEB" wp14:editId="3B504F4F">
            <wp:extent cx="6016625" cy="2237105"/>
            <wp:effectExtent l="0" t="0" r="3175" b="0"/>
            <wp:docPr id="45797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AF31F" w14:textId="6C3086BC" w:rsidR="00645641" w:rsidRDefault="00645641" w:rsidP="008D5F97">
      <w:r>
        <w:lastRenderedPageBreak/>
        <w:t>Picture of the moon taken through the telescope:</w:t>
      </w:r>
    </w:p>
    <w:p w14:paraId="521A8F79" w14:textId="77777777" w:rsidR="00645641" w:rsidRDefault="00645641" w:rsidP="008D5F97"/>
    <w:p w14:paraId="0D424B38" w14:textId="0AA6E1A3" w:rsidR="008D5F97" w:rsidRDefault="00645641" w:rsidP="008D5F97">
      <w:r>
        <w:rPr>
          <w:noProof/>
        </w:rPr>
        <w:drawing>
          <wp:inline distT="0" distB="0" distL="0" distR="0" wp14:anchorId="4DC7847A" wp14:editId="33457504">
            <wp:extent cx="6016625" cy="6135370"/>
            <wp:effectExtent l="0" t="0" r="3175" b="0"/>
            <wp:docPr id="536802479" name="Picture 4" descr="A close up of the mo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02479" name="Picture 4" descr="A close up of the moon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692">
        <w:br w:type="page"/>
      </w:r>
    </w:p>
    <w:p w14:paraId="5C887510" w14:textId="42A0F8B6" w:rsidR="00645641" w:rsidRDefault="00645641" w:rsidP="008D5F97">
      <w:r>
        <w:lastRenderedPageBreak/>
        <w:t>Picture of electronics box:</w:t>
      </w:r>
    </w:p>
    <w:p w14:paraId="2FEFE0AD" w14:textId="7AC5818B" w:rsidR="008D5F97" w:rsidRPr="008D5F97" w:rsidRDefault="00645641" w:rsidP="008D5F97">
      <w:r>
        <w:rPr>
          <w:noProof/>
        </w:rPr>
        <w:drawing>
          <wp:anchor distT="0" distB="0" distL="114300" distR="114300" simplePos="0" relativeHeight="251658240" behindDoc="0" locked="0" layoutInCell="1" allowOverlap="1" wp14:anchorId="70FC068E" wp14:editId="41BFD391">
            <wp:simplePos x="0" y="0"/>
            <wp:positionH relativeFrom="column">
              <wp:posOffset>44450</wp:posOffset>
            </wp:positionH>
            <wp:positionV relativeFrom="paragraph">
              <wp:posOffset>158750</wp:posOffset>
            </wp:positionV>
            <wp:extent cx="5985510" cy="7981950"/>
            <wp:effectExtent l="0" t="0" r="0" b="0"/>
            <wp:wrapSquare wrapText="bothSides"/>
            <wp:docPr id="726614460" name="Picture 3" descr="A picture containing electronics, electrical wiring, cable,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14460" name="Picture 3" descr="A picture containing electronics, electrical wiring, cable, mach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D5F97" w:rsidRPr="008D5F97" w:rsidSect="004A6DCE">
      <w:footerReference w:type="even" r:id="rId13"/>
      <w:footerReference w:type="default" r:id="rId14"/>
      <w:pgSz w:w="12240" w:h="15840" w:code="1"/>
      <w:pgMar w:top="965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D831F" w14:textId="77777777" w:rsidR="002A4148" w:rsidRDefault="002A4148">
      <w:r>
        <w:separator/>
      </w:r>
    </w:p>
  </w:endnote>
  <w:endnote w:type="continuationSeparator" w:id="0">
    <w:p w14:paraId="4FA2D445" w14:textId="77777777" w:rsidR="002A4148" w:rsidRDefault="002A4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C40DE" w14:textId="77777777" w:rsidR="00E0003B" w:rsidRDefault="00AC26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0003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03B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215ECB" w14:textId="77777777" w:rsidR="00E0003B" w:rsidRDefault="00E0003B">
    <w:pPr>
      <w:pStyle w:val="Footer"/>
    </w:pPr>
  </w:p>
  <w:p w14:paraId="1B3E3291" w14:textId="77777777" w:rsidR="00E0003B" w:rsidRDefault="00E0003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E0B3D" w14:textId="77777777" w:rsidR="00E0003B" w:rsidRPr="0088185F" w:rsidRDefault="00AC264F" w:rsidP="0088185F">
    <w:pPr>
      <w:pStyle w:val="Footer"/>
    </w:pPr>
    <w:r w:rsidRPr="0088185F">
      <w:rPr>
        <w:rStyle w:val="PageNumber"/>
      </w:rPr>
      <w:fldChar w:fldCharType="begin"/>
    </w:r>
    <w:r w:rsidR="00E0003B" w:rsidRPr="0088185F">
      <w:rPr>
        <w:rStyle w:val="PageNumber"/>
      </w:rPr>
      <w:instrText xml:space="preserve"> PAGE </w:instrText>
    </w:r>
    <w:r w:rsidRPr="0088185F">
      <w:rPr>
        <w:rStyle w:val="PageNumber"/>
      </w:rPr>
      <w:fldChar w:fldCharType="separate"/>
    </w:r>
    <w:r w:rsidR="0088185F">
      <w:rPr>
        <w:rStyle w:val="PageNumber"/>
        <w:noProof/>
      </w:rPr>
      <w:t>2</w:t>
    </w:r>
    <w:r w:rsidRPr="0088185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B8CCA" w14:textId="77777777" w:rsidR="002A4148" w:rsidRDefault="002A4148">
      <w:r>
        <w:separator/>
      </w:r>
    </w:p>
  </w:footnote>
  <w:footnote w:type="continuationSeparator" w:id="0">
    <w:p w14:paraId="059179AE" w14:textId="77777777" w:rsidR="002A4148" w:rsidRDefault="002A4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7112489"/>
    <w:multiLevelType w:val="multilevel"/>
    <w:tmpl w:val="881A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676E84"/>
    <w:multiLevelType w:val="hybridMultilevel"/>
    <w:tmpl w:val="FB0ED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C82415"/>
    <w:multiLevelType w:val="hybridMultilevel"/>
    <w:tmpl w:val="D66C6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4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 w16cid:durableId="1696924798">
    <w:abstractNumId w:val="14"/>
  </w:num>
  <w:num w:numId="2" w16cid:durableId="1489446018">
    <w:abstractNumId w:val="13"/>
  </w:num>
  <w:num w:numId="3" w16cid:durableId="1984504804">
    <w:abstractNumId w:val="9"/>
  </w:num>
  <w:num w:numId="4" w16cid:durableId="1469280831">
    <w:abstractNumId w:val="7"/>
  </w:num>
  <w:num w:numId="5" w16cid:durableId="346520478">
    <w:abstractNumId w:val="6"/>
  </w:num>
  <w:num w:numId="6" w16cid:durableId="1633051078">
    <w:abstractNumId w:val="5"/>
  </w:num>
  <w:num w:numId="7" w16cid:durableId="1474912004">
    <w:abstractNumId w:val="4"/>
  </w:num>
  <w:num w:numId="8" w16cid:durableId="1732997734">
    <w:abstractNumId w:val="8"/>
  </w:num>
  <w:num w:numId="9" w16cid:durableId="1987782776">
    <w:abstractNumId w:val="3"/>
  </w:num>
  <w:num w:numId="10" w16cid:durableId="1119759535">
    <w:abstractNumId w:val="2"/>
  </w:num>
  <w:num w:numId="11" w16cid:durableId="143619766">
    <w:abstractNumId w:val="1"/>
  </w:num>
  <w:num w:numId="12" w16cid:durableId="62530016">
    <w:abstractNumId w:val="0"/>
  </w:num>
  <w:num w:numId="13" w16cid:durableId="1105808437">
    <w:abstractNumId w:val="12"/>
  </w:num>
  <w:num w:numId="14" w16cid:durableId="359359497">
    <w:abstractNumId w:val="11"/>
  </w:num>
  <w:num w:numId="15" w16cid:durableId="3869551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proofState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812"/>
    <w:rsid w:val="001A47EC"/>
    <w:rsid w:val="00205735"/>
    <w:rsid w:val="002A4148"/>
    <w:rsid w:val="002C6C76"/>
    <w:rsid w:val="002D20B9"/>
    <w:rsid w:val="004A6DCE"/>
    <w:rsid w:val="004F2030"/>
    <w:rsid w:val="00645641"/>
    <w:rsid w:val="00690BBE"/>
    <w:rsid w:val="00696B14"/>
    <w:rsid w:val="007125CC"/>
    <w:rsid w:val="00760692"/>
    <w:rsid w:val="007C0371"/>
    <w:rsid w:val="00831CDE"/>
    <w:rsid w:val="0088185F"/>
    <w:rsid w:val="008C36A6"/>
    <w:rsid w:val="008D5F97"/>
    <w:rsid w:val="009B4684"/>
    <w:rsid w:val="00A93E93"/>
    <w:rsid w:val="00AC264F"/>
    <w:rsid w:val="00AC27B1"/>
    <w:rsid w:val="00B2178D"/>
    <w:rsid w:val="00BF01CE"/>
    <w:rsid w:val="00D12D23"/>
    <w:rsid w:val="00D26812"/>
    <w:rsid w:val="00D451C8"/>
    <w:rsid w:val="00D80AF0"/>
    <w:rsid w:val="00DD4896"/>
    <w:rsid w:val="00E0003B"/>
    <w:rsid w:val="00E17776"/>
    <w:rsid w:val="00E36BBF"/>
    <w:rsid w:val="00E442BF"/>
    <w:rsid w:val="00F25DC9"/>
    <w:rsid w:val="00F468DA"/>
    <w:rsid w:val="00FC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5BB34"/>
  <w15:docId w15:val="{10067D68-5E7A-4DFE-8CE8-8D558375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85F"/>
    <w:rPr>
      <w:rFonts w:asciiTheme="minorHAnsi" w:hAnsiTheme="minorHAnsi"/>
      <w:spacing w:val="-5"/>
      <w:sz w:val="22"/>
    </w:rPr>
  </w:style>
  <w:style w:type="paragraph" w:styleId="Heading1">
    <w:name w:val="heading 1"/>
    <w:basedOn w:val="Normal"/>
    <w:next w:val="Normal"/>
    <w:qFormat/>
    <w:rsid w:val="004A6DCE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BodyText"/>
    <w:semiHidden/>
    <w:unhideWhenUsed/>
    <w:rsid w:val="00E442BF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8185F"/>
    <w:pPr>
      <w:spacing w:before="220" w:line="180" w:lineRule="atLeast"/>
      <w:ind w:left="720"/>
      <w:jc w:val="both"/>
    </w:pPr>
  </w:style>
  <w:style w:type="paragraph" w:styleId="Closing">
    <w:name w:val="Closing"/>
    <w:basedOn w:val="Normal"/>
    <w:semiHidden/>
    <w:rsid w:val="00E442BF"/>
    <w:pPr>
      <w:keepNext/>
      <w:spacing w:line="220" w:lineRule="atLeast"/>
    </w:pPr>
  </w:style>
  <w:style w:type="paragraph" w:customStyle="1" w:styleId="CompanyName">
    <w:name w:val="Company Name"/>
    <w:basedOn w:val="Normal"/>
    <w:qFormat/>
    <w:rsid w:val="00E0003B"/>
    <w:pPr>
      <w:keepLines/>
      <w:spacing w:line="320" w:lineRule="exact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table" w:styleId="TableGrid">
    <w:name w:val="Table Grid"/>
    <w:basedOn w:val="TableNormal"/>
    <w:uiPriority w:val="59"/>
    <w:rsid w:val="004A6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losure">
    <w:name w:val="Enclosure"/>
    <w:basedOn w:val="BodyText"/>
    <w:next w:val="Normal"/>
    <w:semiHidden/>
    <w:unhideWhenUsed/>
    <w:rsid w:val="00E442BF"/>
    <w:pPr>
      <w:keepLines/>
      <w:jc w:val="left"/>
    </w:pPr>
  </w:style>
  <w:style w:type="paragraph" w:customStyle="1" w:styleId="HeaderBase">
    <w:name w:val="Header Base"/>
    <w:basedOn w:val="BodyText"/>
    <w:semiHidden/>
    <w:unhideWhenUsed/>
    <w:rsid w:val="00E442BF"/>
    <w:pPr>
      <w:keepLines/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unhideWhenUsed/>
    <w:rsid w:val="0088185F"/>
    <w:pPr>
      <w:jc w:val="center"/>
    </w:pPr>
    <w:rPr>
      <w:sz w:val="18"/>
    </w:rPr>
  </w:style>
  <w:style w:type="paragraph" w:styleId="Header">
    <w:name w:val="header"/>
    <w:basedOn w:val="HeaderBase"/>
    <w:semiHidden/>
    <w:rsid w:val="00E442BF"/>
    <w:pPr>
      <w:spacing w:after="600"/>
    </w:pPr>
  </w:style>
  <w:style w:type="paragraph" w:customStyle="1" w:styleId="HeadingBase">
    <w:name w:val="Heading Base"/>
    <w:basedOn w:val="BodyText"/>
    <w:next w:val="BodyText"/>
    <w:semiHidden/>
    <w:unhideWhenUsed/>
    <w:rsid w:val="00E442BF"/>
    <w:pPr>
      <w:keepNext/>
      <w:keepLines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E442BF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semiHidden/>
    <w:unhideWhenUsed/>
    <w:rsid w:val="00E442BF"/>
  </w:style>
  <w:style w:type="character" w:customStyle="1" w:styleId="MessageHeaderLabel">
    <w:name w:val="Message Header Label"/>
    <w:semiHidden/>
    <w:unhideWhenUsed/>
    <w:rsid w:val="00E442BF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semiHidden/>
    <w:unhideWhenUsed/>
    <w:rsid w:val="00E442BF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E442BF"/>
    <w:pPr>
      <w:ind w:left="1555"/>
    </w:pPr>
  </w:style>
  <w:style w:type="character" w:styleId="PageNumber">
    <w:name w:val="page number"/>
    <w:semiHidden/>
    <w:rsid w:val="00E442BF"/>
    <w:rPr>
      <w:sz w:val="18"/>
    </w:rPr>
  </w:style>
  <w:style w:type="paragraph" w:customStyle="1" w:styleId="ReturnAddress">
    <w:name w:val="Return Address"/>
    <w:basedOn w:val="Normal"/>
    <w:semiHidden/>
    <w:unhideWhenUsed/>
    <w:rsid w:val="00E442BF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semiHidden/>
    <w:unhideWhenUsed/>
    <w:rsid w:val="00E442BF"/>
    <w:pPr>
      <w:keepNext/>
      <w:keepLines/>
      <w:spacing w:before="660"/>
    </w:pPr>
  </w:style>
  <w:style w:type="paragraph" w:customStyle="1" w:styleId="SignatureJobTitle">
    <w:name w:val="Signature Job Title"/>
    <w:basedOn w:val="Signature"/>
    <w:next w:val="Normal"/>
    <w:semiHidden/>
    <w:unhideWhenUsed/>
    <w:rsid w:val="00E442BF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semiHidden/>
    <w:unhideWhenUsed/>
    <w:rsid w:val="00E442BF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030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E442BF"/>
    <w:pPr>
      <w:ind w:left="1195" w:hanging="360"/>
    </w:pPr>
  </w:style>
  <w:style w:type="paragraph" w:styleId="List2">
    <w:name w:val="List 2"/>
    <w:basedOn w:val="Normal"/>
    <w:semiHidden/>
    <w:rsid w:val="00E442BF"/>
    <w:pPr>
      <w:ind w:left="1555" w:hanging="360"/>
    </w:pPr>
  </w:style>
  <w:style w:type="paragraph" w:styleId="List3">
    <w:name w:val="List 3"/>
    <w:basedOn w:val="Normal"/>
    <w:semiHidden/>
    <w:rsid w:val="00E442BF"/>
    <w:pPr>
      <w:ind w:left="1915" w:hanging="360"/>
    </w:pPr>
  </w:style>
  <w:style w:type="paragraph" w:styleId="List4">
    <w:name w:val="List 4"/>
    <w:basedOn w:val="Normal"/>
    <w:semiHidden/>
    <w:rsid w:val="00E442BF"/>
    <w:pPr>
      <w:ind w:left="2275" w:hanging="360"/>
    </w:pPr>
  </w:style>
  <w:style w:type="paragraph" w:styleId="List5">
    <w:name w:val="List 5"/>
    <w:basedOn w:val="Normal"/>
    <w:semiHidden/>
    <w:rsid w:val="00E442BF"/>
    <w:pPr>
      <w:ind w:left="2635" w:hanging="360"/>
    </w:pPr>
  </w:style>
  <w:style w:type="paragraph" w:styleId="ListBullet">
    <w:name w:val="List Bullet"/>
    <w:basedOn w:val="Normal"/>
    <w:autoRedefine/>
    <w:semiHidden/>
    <w:rsid w:val="00E442BF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E442BF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E442BF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E442BF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E442BF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E442BF"/>
    <w:pPr>
      <w:spacing w:after="120"/>
      <w:ind w:left="1195"/>
    </w:pPr>
  </w:style>
  <w:style w:type="paragraph" w:styleId="ListContinue2">
    <w:name w:val="List Continue 2"/>
    <w:basedOn w:val="Normal"/>
    <w:semiHidden/>
    <w:rsid w:val="00E442BF"/>
    <w:pPr>
      <w:spacing w:after="120"/>
      <w:ind w:left="1555"/>
    </w:pPr>
  </w:style>
  <w:style w:type="paragraph" w:styleId="ListContinue3">
    <w:name w:val="List Continue 3"/>
    <w:basedOn w:val="Normal"/>
    <w:semiHidden/>
    <w:rsid w:val="00E442BF"/>
    <w:pPr>
      <w:spacing w:after="120"/>
      <w:ind w:left="1915"/>
    </w:pPr>
  </w:style>
  <w:style w:type="paragraph" w:styleId="ListContinue4">
    <w:name w:val="List Continue 4"/>
    <w:basedOn w:val="Normal"/>
    <w:semiHidden/>
    <w:rsid w:val="00E442BF"/>
    <w:pPr>
      <w:spacing w:after="120"/>
      <w:ind w:left="2275"/>
    </w:pPr>
  </w:style>
  <w:style w:type="paragraph" w:styleId="ListContinue5">
    <w:name w:val="List Continue 5"/>
    <w:basedOn w:val="Normal"/>
    <w:semiHidden/>
    <w:rsid w:val="00E442BF"/>
    <w:pPr>
      <w:spacing w:after="120"/>
      <w:ind w:left="2635"/>
    </w:pPr>
  </w:style>
  <w:style w:type="paragraph" w:styleId="ListNumber">
    <w:name w:val="List Number"/>
    <w:basedOn w:val="Normal"/>
    <w:semiHidden/>
    <w:rsid w:val="00E442BF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E442BF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E442BF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E442BF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E442BF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30"/>
    <w:rPr>
      <w:rFonts w:ascii="Tahoma" w:hAnsi="Tahoma" w:cs="Tahoma"/>
      <w:spacing w:val="-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6DCE"/>
    <w:pPr>
      <w:keepNext/>
      <w:keepLines/>
      <w:spacing w:before="400" w:after="120" w:line="240" w:lineRule="atLeast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4A6DCE"/>
    <w:rPr>
      <w:rFonts w:asciiTheme="majorHAnsi" w:hAnsiTheme="majorHAnsi"/>
      <w:b/>
      <w:spacing w:val="-5"/>
      <w:kern w:val="28"/>
      <w:sz w:val="108"/>
    </w:rPr>
  </w:style>
  <w:style w:type="character" w:styleId="PlaceholderText">
    <w:name w:val="Placeholder Text"/>
    <w:basedOn w:val="DefaultParagraphFont"/>
    <w:uiPriority w:val="99"/>
    <w:semiHidden/>
    <w:rsid w:val="00E0003B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88185F"/>
    <w:rPr>
      <w:rFonts w:asciiTheme="minorHAnsi" w:hAnsiTheme="minorHAnsi"/>
      <w:spacing w:val="-5"/>
      <w:sz w:val="22"/>
    </w:rPr>
  </w:style>
  <w:style w:type="paragraph" w:styleId="NormalWeb">
    <w:name w:val="Normal (Web)"/>
    <w:basedOn w:val="Normal"/>
    <w:uiPriority w:val="99"/>
    <w:semiHidden/>
    <w:unhideWhenUsed/>
    <w:rsid w:val="00760692"/>
    <w:pPr>
      <w:spacing w:before="100" w:beforeAutospacing="1" w:after="100" w:afterAutospacing="1"/>
    </w:pPr>
    <w:rPr>
      <w:rFonts w:ascii="Times New Roman" w:hAnsi="Times New Roman"/>
      <w:spacing w:val="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D5F9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yn\AppData\Roaming\Microsoft\Templates\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D38E748D8349E89DC47DDEBA94E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70855-9429-45A9-821A-9F7C35D6475C}"/>
      </w:docPartPr>
      <w:docPartBody>
        <w:p w:rsidR="009565FF" w:rsidRDefault="009134E1">
          <w:pPr>
            <w:pStyle w:val="7DD38E748D8349E89DC47DDEBA94ED75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E1"/>
    <w:rsid w:val="000249C3"/>
    <w:rsid w:val="009134E1"/>
    <w:rsid w:val="009565FF"/>
    <w:rsid w:val="00B54B62"/>
    <w:rsid w:val="00CA37F3"/>
    <w:rsid w:val="00D509FE"/>
    <w:rsid w:val="00DB3579"/>
    <w:rsid w:val="00FB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D38E748D8349E89DC47DDEBA94ED75">
    <w:name w:val="7DD38E748D8349E89DC47DDEBA94ED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78E39-EDF4-4463-886C-A227B1A911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F3F303-6CEC-4A1C-9841-FB7012C91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(Professional design).dotx</Template>
  <TotalTime>21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(Professional design)</vt:lpstr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(Professional design)</dc:title>
  <dc:creator>Windows User</dc:creator>
  <cp:keywords/>
  <cp:lastModifiedBy>Nathan Wiley</cp:lastModifiedBy>
  <cp:revision>5</cp:revision>
  <dcterms:created xsi:type="dcterms:W3CDTF">2023-05-26T20:26:00Z</dcterms:created>
  <dcterms:modified xsi:type="dcterms:W3CDTF">2023-05-26T20:42:00Z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
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944"/>
        <w:gridCol w:w="3811"/>
      </w:tblGrid>
      <w:tr w:rsidR="00E442BF" w14:paraId="51F33B3F" w14:textId="77777777" w:rsidTr="00D80AF0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14:paraId="288FE0D6" w14:textId="77777777" w:rsidR="00E442BF" w:rsidRDefault="00E442BF" w:rsidP="004A6DCE"/>
        </w:tc>
        <w:tc>
          <w:tcPr>
            <w:tcW w:w="3845" w:type="dxa"/>
            <w:shd w:val="clear" w:color="auto" w:fill="595959" w:themeFill="text1" w:themeFillTint="A6"/>
            <w:vAlign w:val="center"/>
          </w:tcPr>
          <w:p w14:paraId="32B12C0A" w14:textId="78303A12" w:rsidR="00D26812" w:rsidRDefault="007125CC" w:rsidP="00D26812">
            <w:pPr>
              <w:pStyle w:val="CompanyName"/>
            </w:pPr>
            <w:r>
              <w:t xml:space="preserve">Motorized Dobsonian </w:t>
            </w:r>
            <w:r w:rsidR="00A93E93">
              <w:t>Telescope Project</w:t>
            </w:r>
          </w:p>
        </w:tc>
      </w:tr>
    </w:tbl>
    <w:p w14:paraId="7B34C1E4" w14:textId="77777777"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7602"/>
      </w:tblGrid>
      <w:tr w:rsidR="004A6DCE" w14:paraId="231D3235" w14:textId="77777777" w:rsidTr="00A93E93">
        <w:trPr>
          <w:cantSplit/>
          <w:trHeight w:val="432"/>
        </w:trPr>
        <w:tc>
          <w:tcPr>
            <w:tcW w:w="1153" w:type="dxa"/>
            <w:vAlign w:val="bottom"/>
          </w:tcPr>
          <w:p w14:paraId="31FF3826" w14:textId="77777777"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602" w:type="dxa"/>
            <w:vAlign w:val="bottom"/>
          </w:tcPr>
          <w:p w14:paraId="2719C812" w14:textId="33C1B811" w:rsidR="004A6DCE" w:rsidRPr="00E0003B" w:rsidRDefault="007C0371" w:rsidP="00D26812">
            <w:r>
              <w:t>Troy Scevers</w:t>
            </w:r>
          </w:p>
        </w:tc>
      </w:tr>
      <w:tr w:rsidR="004A6DCE" w14:paraId="2EF8F39E" w14:textId="77777777" w:rsidTr="00A93E93">
        <w:trPr>
          <w:cantSplit/>
          <w:trHeight w:val="432"/>
        </w:trPr>
        <w:tc>
          <w:tcPr>
            <w:tcW w:w="1153" w:type="dxa"/>
            <w:vAlign w:val="bottom"/>
          </w:tcPr>
          <w:p w14:paraId="321BE2A9" w14:textId="77777777"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602" w:type="dxa"/>
            <w:vAlign w:val="bottom"/>
          </w:tcPr>
          <w:p w14:paraId="72D34B34" w14:textId="40D789C1" w:rsidR="004A6DCE" w:rsidRPr="00E0003B" w:rsidRDefault="00A93E93" w:rsidP="00D26812">
            <w:r>
              <w:t>Nathan Wiley</w:t>
            </w:r>
          </w:p>
        </w:tc>
      </w:tr>
      <w:tr w:rsidR="004A6DCE" w14:paraId="538D9B21" w14:textId="77777777" w:rsidTr="00A93E93">
        <w:trPr>
          <w:cantSplit/>
          <w:trHeight w:val="432"/>
        </w:trPr>
        <w:tc>
          <w:tcPr>
            <w:tcW w:w="1153" w:type="dxa"/>
            <w:vAlign w:val="bottom"/>
          </w:tcPr>
          <w:p w14:paraId="1FA6B344" w14:textId="77777777"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7DD38E748D8349E89DC47DDEBA94ED75"/>
            </w:placeholder>
            <w:date w:fullDate="2023-05-05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602" w:type="dxa"/>
                <w:vAlign w:val="bottom"/>
              </w:tcPr>
              <w:p w14:paraId="5937FA63" w14:textId="6BF681C4" w:rsidR="004A6DCE" w:rsidRPr="00E0003B" w:rsidRDefault="00B05B04" w:rsidP="00E0003B">
                <w:r>
                  <w:t>May 5</w:t>
                </w:r>
                <w:r w:rsidR="007125CC">
                  <w:t>, 2023</w:t>
                </w:r>
              </w:p>
            </w:tc>
          </w:sdtContent>
        </w:sdt>
      </w:tr>
      <w:tr w:rsidR="004A6DCE" w14:paraId="04E5993D" w14:textId="77777777" w:rsidTr="00E17776">
        <w:trPr>
          <w:cantSplit/>
          <w:trHeight w:val="439"/>
        </w:trPr>
        <w:tc>
          <w:tcPr>
            <w:tcW w:w="1153" w:type="dxa"/>
            <w:vAlign w:val="bottom"/>
          </w:tcPr>
          <w:p w14:paraId="7A8521CB" w14:textId="43266D11"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602" w:type="dxa"/>
            <w:vAlign w:val="bottom"/>
          </w:tcPr>
          <w:p w14:paraId="606E5CA9" w14:textId="4CFCD5F4" w:rsidR="004A6DCE" w:rsidRPr="00E0003B" w:rsidRDefault="00A93E93" w:rsidP="00E0003B">
            <w:r>
              <w:t xml:space="preserve">Memo </w:t>
            </w:r>
            <w:r w:rsidR="00FA5F12">
              <w:t>3</w:t>
            </w:r>
          </w:p>
        </w:tc>
      </w:tr>
      <w:tr w:rsidR="00E0003B" w14:paraId="6AD419D8" w14:textId="77777777" w:rsidTr="00A93E93">
        <w:trPr>
          <w:cantSplit/>
          <w:trHeight w:val="432"/>
        </w:trPr>
        <w:tc>
          <w:tcPr>
            <w:tcW w:w="1153" w:type="dxa"/>
            <w:tcBorders>
              <w:bottom w:val="single" w:sz="4" w:space="0" w:color="auto"/>
            </w:tcBorders>
            <w:vAlign w:val="bottom"/>
          </w:tcPr>
          <w:p w14:paraId="77346477" w14:textId="77777777" w:rsidR="00E0003B" w:rsidRPr="004A6DCE" w:rsidRDefault="00E0003B" w:rsidP="00E0003B"/>
        </w:tc>
        <w:tc>
          <w:tcPr>
            <w:tcW w:w="7602" w:type="dxa"/>
            <w:tcBorders>
              <w:bottom w:val="single" w:sz="4" w:space="0" w:color="auto"/>
            </w:tcBorders>
            <w:vAlign w:val="bottom"/>
          </w:tcPr>
          <w:p w14:paraId="2FFF28FC" w14:textId="77777777" w:rsidR="00E0003B" w:rsidRDefault="00E0003B" w:rsidP="00E0003B"/>
        </w:tc>
      </w:tr>
    </w:tbl>
    <w:p w14:paraId="204274A5" w14:textId="33B6C540" w:rsidR="00760692" w:rsidRDefault="00760692"/>
    <w:p w14:paraId="0CC83978" w14:textId="701F32E5" w:rsidR="00B05B04" w:rsidRDefault="00B05B04">
      <w:r>
        <w:t xml:space="preserve">This week I mainly worked on the test plan and started recording some results for it. I haven’t had as much time to work on the project as I’d hoped. </w:t>
      </w:r>
    </w:p>
    <w:p w14:paraId="5EC64E81" w14:textId="77777777" w:rsidR="00B05B04" w:rsidRDefault="00B05B04"/>
    <w:p w14:paraId="2DBDC422" w14:textId="20EDFFFE" w:rsidR="00B05B04" w:rsidRDefault="00B05B04">
      <w:r>
        <w:t>In total I worked 6 hours creating the test plan and recording the tests. Below are some images from the tests I performed.</w:t>
      </w:r>
    </w:p>
    <w:p w14:paraId="465D6539" w14:textId="77777777" w:rsidR="00B05B04" w:rsidRDefault="00B05B04"/>
    <w:p w14:paraId="42CE6060" w14:textId="77777777" w:rsidR="00860F78" w:rsidRDefault="00860F78">
      <w:r>
        <w:t>3a Test:</w:t>
      </w:r>
      <w:r w:rsidRPr="00860F78">
        <w:t xml:space="preserve"> </w:t>
      </w:r>
    </w:p>
    <w:p w14:paraId="2ACFE29D" w14:textId="02542C27" w:rsidR="00B05B04" w:rsidRDefault="00860F78" w:rsidP="00860F78">
      <w:pPr>
        <w:ind w:firstLine="720"/>
      </w:pPr>
      <w:r w:rsidRPr="00860F78">
        <w:t>Tested Local Sidereal Time against https://www.localsiderealtime.com/ and against stellarium with screenshot</w:t>
      </w:r>
      <w:r>
        <w:t>:</w:t>
      </w:r>
    </w:p>
    <w:p w14:paraId="5A5B7B00" w14:textId="77777777" w:rsidR="00B05B04" w:rsidRDefault="00B05B04"/>
    <w:p w14:paraId="1C05FFDC" w14:textId="740FE511" w:rsidR="00B05B04" w:rsidRDefault="00B05B04">
      <w:r>
        <w:rPr>
          <w:noProof/>
        </w:rPr>
        <w:drawing>
          <wp:inline distT="0" distB="0" distL="0" distR="0" wp14:anchorId="20D3BBF5" wp14:editId="6C191E14">
            <wp:extent cx="6016625" cy="2466975"/>
            <wp:effectExtent l="0" t="0" r="3175" b="9525"/>
            <wp:docPr id="14180994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99457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0574" w14:textId="77777777" w:rsidR="00B05B04" w:rsidRDefault="00B05B04"/>
    <w:p w14:paraId="5499EDDB" w14:textId="0AA08B51" w:rsidR="00FC35F7" w:rsidRDefault="00FC35F7"/>
    <w:p w14:paraId="7F446908" w14:textId="7E7E63F2" w:rsidR="00860F78" w:rsidRDefault="00860F78">
      <w:r>
        <w:br w:type="page"/>
      </w:r>
    </w:p>
    <w:p w14:paraId="58021FC2" w14:textId="75CD580F" w:rsidR="00860F78" w:rsidRDefault="00860F78" w:rsidP="00860F78">
      <w:pPr>
        <w:rPr>
          <w:rFonts w:ascii="Calibri" w:hAnsi="Calibri" w:cs="Calibri"/>
          <w:color w:val="000000"/>
          <w:spacing w:val="0"/>
          <w:szCs w:val="22"/>
        </w:rPr>
      </w:pPr>
      <w:r>
        <w:rPr>
          <w:rFonts w:ascii="Calibri" w:hAnsi="Calibri" w:cs="Calibri"/>
          <w:color w:val="000000"/>
          <w:spacing w:val="0"/>
          <w:szCs w:val="22"/>
        </w:rPr>
        <w:lastRenderedPageBreak/>
        <w:t>Below is an image of my Alt/Az calculation function.</w:t>
      </w:r>
    </w:p>
    <w:p w14:paraId="676ECD0C" w14:textId="4E1FF57B" w:rsidR="00860F78" w:rsidRDefault="00860F78" w:rsidP="00860F78">
      <w:pPr>
        <w:rPr>
          <w:rFonts w:ascii="Calibri" w:hAnsi="Calibri" w:cs="Calibri"/>
          <w:color w:val="000000"/>
          <w:spacing w:val="0"/>
          <w:szCs w:val="22"/>
        </w:rPr>
      </w:pPr>
      <w:r>
        <w:rPr>
          <w:rFonts w:ascii="Calibri" w:hAnsi="Calibri" w:cs="Calibri"/>
          <w:color w:val="000000"/>
          <w:spacing w:val="0"/>
          <w:szCs w:val="22"/>
        </w:rPr>
        <w:t>It calculates the alt and azimuth coordinates of an object in the celestial coordinate sphere accurately as shown:</w:t>
      </w:r>
    </w:p>
    <w:p w14:paraId="21D540F7" w14:textId="751C414D" w:rsidR="00860F78" w:rsidRPr="00860F78" w:rsidRDefault="00860F78" w:rsidP="00860F78">
      <w:pPr>
        <w:rPr>
          <w:rFonts w:ascii="Calibri" w:hAnsi="Calibri" w:cs="Calibri"/>
          <w:color w:val="000000"/>
          <w:spacing w:val="0"/>
          <w:szCs w:val="22"/>
        </w:rPr>
      </w:pPr>
      <w:r>
        <w:rPr>
          <w:rFonts w:ascii="Calibri" w:hAnsi="Calibri" w:cs="Calibri"/>
          <w:noProof/>
          <w:color w:val="000000"/>
          <w:spacing w:val="0"/>
          <w:szCs w:val="22"/>
        </w:rPr>
        <w:drawing>
          <wp:inline distT="0" distB="0" distL="0" distR="0" wp14:anchorId="0241F1DE" wp14:editId="44BD10D9">
            <wp:extent cx="6016625" cy="2773680"/>
            <wp:effectExtent l="0" t="0" r="3175" b="7620"/>
            <wp:docPr id="101371735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17359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277C" w14:textId="77777777" w:rsidR="00860F78" w:rsidRDefault="00860F78"/>
    <w:p w14:paraId="614A2938" w14:textId="77777777" w:rsidR="00860F78" w:rsidRDefault="00860F78"/>
    <w:p w14:paraId="737DF083" w14:textId="6E9731ED" w:rsidR="00860F78" w:rsidRDefault="00860F78">
      <w:r>
        <w:t>The schedule for the term is below, it shows that I am behind testing the tracking capabilities and control program. I finished a few tests as shown above. Next week I plan on doing more testing and hopefully fixing the slippage of the vertical shaft and gear. I think 5 minute epoxy might work, so I will get some and see how it works.</w:t>
      </w:r>
    </w:p>
    <w:p w14:paraId="69F19DF1" w14:textId="77777777" w:rsidR="00860F78" w:rsidRDefault="00860F78"/>
    <w:p w14:paraId="2FEFE0AD" w14:textId="791A89B6" w:rsidR="008D5F97" w:rsidRPr="008D5F97" w:rsidRDefault="00B05B04" w:rsidP="008D5F97">
      <w:r w:rsidRPr="00B05B04">
        <w:drawing>
          <wp:inline distT="0" distB="0" distL="0" distR="0" wp14:anchorId="23BA2B4B" wp14:editId="5B860D6B">
            <wp:extent cx="6016625" cy="2237105"/>
            <wp:effectExtent l="0" t="0" r="3175" b="0"/>
            <wp:docPr id="1307508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F97" w:rsidRPr="008D5F97" w:rsidSect="004A6DCE">
      <w:footerReference w:type="even" r:id="rId12"/>
      <w:footerReference w:type="default" r:id="rId13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1AA7B" w14:textId="77777777" w:rsidR="00727D79" w:rsidRDefault="00727D79">
      <w:r>
        <w:separator/>
      </w:r>
    </w:p>
  </w:endnote>
  <w:endnote w:type="continuationSeparator" w:id="0">
    <w:p w14:paraId="5F05A86C" w14:textId="77777777" w:rsidR="00727D79" w:rsidRDefault="0072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40DE" w14:textId="77777777"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215ECB" w14:textId="77777777" w:rsidR="00E0003B" w:rsidRDefault="00E0003B">
    <w:pPr>
      <w:pStyle w:val="Footer"/>
    </w:pPr>
  </w:p>
  <w:p w14:paraId="1B3E3291" w14:textId="77777777" w:rsidR="00E0003B" w:rsidRDefault="00E000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0B3D" w14:textId="77777777"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88185F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ED79" w14:textId="77777777" w:rsidR="00727D79" w:rsidRDefault="00727D79">
      <w:r>
        <w:separator/>
      </w:r>
    </w:p>
  </w:footnote>
  <w:footnote w:type="continuationSeparator" w:id="0">
    <w:p w14:paraId="153A6363" w14:textId="77777777" w:rsidR="00727D79" w:rsidRDefault="00727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112489"/>
    <w:multiLevelType w:val="multilevel"/>
    <w:tmpl w:val="881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676E84"/>
    <w:multiLevelType w:val="hybridMultilevel"/>
    <w:tmpl w:val="FB0ED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C82415"/>
    <w:multiLevelType w:val="hybridMultilevel"/>
    <w:tmpl w:val="D66C6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4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 w16cid:durableId="1696924798">
    <w:abstractNumId w:val="14"/>
  </w:num>
  <w:num w:numId="2" w16cid:durableId="1489446018">
    <w:abstractNumId w:val="13"/>
  </w:num>
  <w:num w:numId="3" w16cid:durableId="1984504804">
    <w:abstractNumId w:val="9"/>
  </w:num>
  <w:num w:numId="4" w16cid:durableId="1469280831">
    <w:abstractNumId w:val="7"/>
  </w:num>
  <w:num w:numId="5" w16cid:durableId="346520478">
    <w:abstractNumId w:val="6"/>
  </w:num>
  <w:num w:numId="6" w16cid:durableId="1633051078">
    <w:abstractNumId w:val="5"/>
  </w:num>
  <w:num w:numId="7" w16cid:durableId="1474912004">
    <w:abstractNumId w:val="4"/>
  </w:num>
  <w:num w:numId="8" w16cid:durableId="1732997734">
    <w:abstractNumId w:val="8"/>
  </w:num>
  <w:num w:numId="9" w16cid:durableId="1987782776">
    <w:abstractNumId w:val="3"/>
  </w:num>
  <w:num w:numId="10" w16cid:durableId="1119759535">
    <w:abstractNumId w:val="2"/>
  </w:num>
  <w:num w:numId="11" w16cid:durableId="143619766">
    <w:abstractNumId w:val="1"/>
  </w:num>
  <w:num w:numId="12" w16cid:durableId="62530016">
    <w:abstractNumId w:val="0"/>
  </w:num>
  <w:num w:numId="13" w16cid:durableId="1105808437">
    <w:abstractNumId w:val="12"/>
  </w:num>
  <w:num w:numId="14" w16cid:durableId="359359497">
    <w:abstractNumId w:val="11"/>
  </w:num>
  <w:num w:numId="15" w16cid:durableId="3869551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12"/>
    <w:rsid w:val="001A47EC"/>
    <w:rsid w:val="002C6C76"/>
    <w:rsid w:val="002D20B9"/>
    <w:rsid w:val="004A6DCE"/>
    <w:rsid w:val="004F2030"/>
    <w:rsid w:val="00696B14"/>
    <w:rsid w:val="007125CC"/>
    <w:rsid w:val="00727D79"/>
    <w:rsid w:val="00760692"/>
    <w:rsid w:val="007C0371"/>
    <w:rsid w:val="00831CDE"/>
    <w:rsid w:val="00860F78"/>
    <w:rsid w:val="0088185F"/>
    <w:rsid w:val="008C36A6"/>
    <w:rsid w:val="008D5F97"/>
    <w:rsid w:val="00A93E93"/>
    <w:rsid w:val="00AC264F"/>
    <w:rsid w:val="00AC27B1"/>
    <w:rsid w:val="00B05B04"/>
    <w:rsid w:val="00B2178D"/>
    <w:rsid w:val="00D12D23"/>
    <w:rsid w:val="00D26812"/>
    <w:rsid w:val="00D451C8"/>
    <w:rsid w:val="00D80AF0"/>
    <w:rsid w:val="00DD4896"/>
    <w:rsid w:val="00E0003B"/>
    <w:rsid w:val="00E17776"/>
    <w:rsid w:val="00E36BBF"/>
    <w:rsid w:val="00E442BF"/>
    <w:rsid w:val="00F25DC9"/>
    <w:rsid w:val="00F468DA"/>
    <w:rsid w:val="00F86A01"/>
    <w:rsid w:val="00FA5F12"/>
    <w:rsid w:val="00FC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5BB34"/>
  <w15:docId w15:val="{10067D68-5E7A-4DFE-8CE8-8D558375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  <w:style w:type="paragraph" w:styleId="NormalWeb">
    <w:name w:val="Normal (Web)"/>
    <w:basedOn w:val="Normal"/>
    <w:uiPriority w:val="99"/>
    <w:semiHidden/>
    <w:unhideWhenUsed/>
    <w:rsid w:val="00760692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D5F97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0F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yn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38E748D8349E89DC47DDEBA94E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70855-9429-45A9-821A-9F7C35D6475C}"/>
      </w:docPartPr>
      <w:docPartBody>
        <w:p w:rsidR="009565FF" w:rsidRDefault="009134E1">
          <w:pPr>
            <w:pStyle w:val="7DD38E748D8349E89DC47DDEBA94ED7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E1"/>
    <w:rsid w:val="001A680D"/>
    <w:rsid w:val="009134E1"/>
    <w:rsid w:val="009565FF"/>
    <w:rsid w:val="00CA37F3"/>
    <w:rsid w:val="00D509FE"/>
    <w:rsid w:val="00DB3579"/>
    <w:rsid w:val="00FB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D38E748D8349E89DC47DDEBA94ED75">
    <w:name w:val="7DD38E748D8349E89DC47DDEBA94E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F3F303-6CEC-4A1C-9841-FB7012C915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13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Windows User</dc:creator>
  <cp:keywords/>
  <cp:lastModifiedBy>Nathan Wiley</cp:lastModifiedBy>
  <cp:revision>3</cp:revision>
  <dcterms:created xsi:type="dcterms:W3CDTF">2023-05-26T20:28:00Z</dcterms:created>
  <dcterms:modified xsi:type="dcterms:W3CDTF">2023-05-26T20:56:00Z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